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26B3D" w14:textId="6E7939F7" w:rsidR="00DA3BEF" w:rsidRPr="004D065A" w:rsidRDefault="00DA3BEF" w:rsidP="00DA3BEF">
      <w:pPr>
        <w:jc w:val="center"/>
        <w:rPr>
          <w:rFonts w:ascii="Candara" w:hAnsi="Candara"/>
          <w:b/>
          <w:bCs/>
          <w:sz w:val="36"/>
          <w:szCs w:val="36"/>
        </w:rPr>
      </w:pPr>
      <w:r w:rsidRPr="004D065A">
        <w:rPr>
          <w:rFonts w:ascii="Candara" w:hAnsi="Candara"/>
          <w:b/>
          <w:bCs/>
          <w:sz w:val="36"/>
          <w:szCs w:val="36"/>
        </w:rPr>
        <w:t>Python Programming</w:t>
      </w:r>
      <w:r w:rsidR="004F0038">
        <w:rPr>
          <w:rFonts w:ascii="Candara" w:hAnsi="Candara"/>
          <w:b/>
          <w:bCs/>
          <w:sz w:val="36"/>
          <w:szCs w:val="36"/>
        </w:rPr>
        <w:t>-++++++++++++++++++++++++++++++++++++++++++++++++++++</w:t>
      </w:r>
    </w:p>
    <w:p w14:paraId="49E8E6BD" w14:textId="3CAB0126" w:rsidR="00DA3BEF" w:rsidRDefault="00C86D1B" w:rsidP="00DA3BEF">
      <w:pPr>
        <w:jc w:val="center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Final Ex</w:t>
      </w:r>
    </w:p>
    <w:p w14:paraId="0757F323" w14:textId="72608B35" w:rsidR="00C4765B" w:rsidRPr="00C4765B" w:rsidRDefault="00C4765B" w:rsidP="00C4765B">
      <w:pPr>
        <w:rPr>
          <w:rFonts w:ascii="Candara" w:hAnsi="Candara"/>
          <w:b/>
          <w:bCs/>
          <w:sz w:val="28"/>
          <w:szCs w:val="28"/>
          <w:u w:val="single"/>
        </w:rPr>
      </w:pPr>
      <w:r w:rsidRPr="00C4765B">
        <w:rPr>
          <w:rFonts w:ascii="Candara" w:hAnsi="Candara"/>
          <w:b/>
          <w:bCs/>
          <w:sz w:val="28"/>
          <w:szCs w:val="28"/>
          <w:u w:val="single"/>
        </w:rPr>
        <w:t>A.</w:t>
      </w:r>
    </w:p>
    <w:p w14:paraId="7CC96810" w14:textId="754F4C18" w:rsidR="00C4765B" w:rsidRDefault="00C4765B" w:rsidP="00C4765B">
      <w:pPr>
        <w:rPr>
          <w:rFonts w:ascii="Candara" w:hAnsi="Candara"/>
          <w:b/>
          <w:bCs/>
          <w:sz w:val="28"/>
          <w:szCs w:val="28"/>
          <w:u w:val="single"/>
        </w:rPr>
      </w:pPr>
      <w:r w:rsidRPr="00C4765B">
        <w:rPr>
          <w:rFonts w:ascii="Candara" w:hAnsi="Candara"/>
          <w:b/>
          <w:bCs/>
          <w:sz w:val="28"/>
          <w:szCs w:val="28"/>
          <w:u w:val="single"/>
        </w:rPr>
        <w:t>Write the following classes (in different modules):</w:t>
      </w:r>
    </w:p>
    <w:p w14:paraId="7E273751" w14:textId="41820F58" w:rsidR="00CF6E55" w:rsidRDefault="00CF6E55" w:rsidP="00C4765B">
      <w:pPr>
        <w:rPr>
          <w:rFonts w:ascii="Candara" w:hAnsi="Candara"/>
          <w:b/>
          <w:bCs/>
          <w:sz w:val="28"/>
          <w:szCs w:val="28"/>
          <w:u w:val="single"/>
        </w:rPr>
      </w:pPr>
    </w:p>
    <w:p w14:paraId="3593729E" w14:textId="1A540D77" w:rsidR="00CF6E55" w:rsidRDefault="00CF6E55" w:rsidP="00C4765B">
      <w:pPr>
        <w:rPr>
          <w:rFonts w:ascii="Candara" w:hAnsi="Candara"/>
          <w:b/>
          <w:bCs/>
          <w:sz w:val="28"/>
          <w:szCs w:val="28"/>
          <w:u w:val="single"/>
        </w:rPr>
      </w:pPr>
      <w:r>
        <w:rPr>
          <w:rFonts w:ascii="Candara" w:hAnsi="Candara"/>
          <w:b/>
          <w:bCs/>
          <w:sz w:val="28"/>
          <w:szCs w:val="28"/>
          <w:u w:val="single"/>
        </w:rPr>
        <w:t xml:space="preserve">Class </w:t>
      </w:r>
      <w:proofErr w:type="spellStart"/>
      <w:r w:rsidR="005345E2">
        <w:rPr>
          <w:rFonts w:ascii="Candara" w:hAnsi="Candara"/>
          <w:b/>
          <w:bCs/>
          <w:sz w:val="28"/>
          <w:szCs w:val="28"/>
          <w:u w:val="single"/>
        </w:rPr>
        <w:t>Liberary</w:t>
      </w:r>
      <w:proofErr w:type="spellEnd"/>
      <w:r w:rsidR="0031069B">
        <w:rPr>
          <w:rFonts w:ascii="Candara" w:hAnsi="Candara"/>
          <w:b/>
          <w:bCs/>
          <w:sz w:val="28"/>
          <w:szCs w:val="28"/>
          <w:u w:val="single"/>
        </w:rPr>
        <w:t>:</w:t>
      </w:r>
    </w:p>
    <w:p w14:paraId="5597182C" w14:textId="77777777" w:rsidR="005345E2" w:rsidRDefault="005345E2" w:rsidP="00C4765B">
      <w:pPr>
        <w:rPr>
          <w:rFonts w:ascii="Candara" w:hAnsi="Candara"/>
          <w:b/>
          <w:bCs/>
          <w:sz w:val="28"/>
          <w:szCs w:val="28"/>
          <w:u w:val="single"/>
        </w:rPr>
      </w:pPr>
    </w:p>
    <w:p w14:paraId="0A50592F" w14:textId="77777777" w:rsidR="0031069B" w:rsidRDefault="0031069B" w:rsidP="0031069B">
      <w:pPr>
        <w:rPr>
          <w:rFonts w:ascii="Candara" w:hAnsi="Candara"/>
        </w:rPr>
      </w:pPr>
    </w:p>
    <w:p w14:paraId="477A19B2" w14:textId="77777777" w:rsidR="0031069B" w:rsidRPr="00C4765B" w:rsidRDefault="0031069B" w:rsidP="0031069B">
      <w:pPr>
        <w:rPr>
          <w:rFonts w:ascii="Candara" w:hAnsi="Candara"/>
          <w:u w:val="single"/>
        </w:rPr>
      </w:pPr>
      <w:r w:rsidRPr="00C4765B">
        <w:rPr>
          <w:rFonts w:ascii="Candara" w:hAnsi="Candara"/>
          <w:u w:val="single"/>
        </w:rPr>
        <w:t>Functions:</w:t>
      </w:r>
    </w:p>
    <w:p w14:paraId="2880FC12" w14:textId="21AC198D" w:rsidR="0031069B" w:rsidRPr="005345E2" w:rsidRDefault="0031069B" w:rsidP="005345E2">
      <w:pPr>
        <w:pStyle w:val="a5"/>
        <w:numPr>
          <w:ilvl w:val="0"/>
          <w:numId w:val="10"/>
        </w:numPr>
        <w:rPr>
          <w:rFonts w:ascii="Candara" w:hAnsi="Candara"/>
        </w:rPr>
      </w:pPr>
      <w:proofErr w:type="gramStart"/>
      <w:r w:rsidRPr="005345E2">
        <w:rPr>
          <w:rFonts w:ascii="Candara" w:hAnsi="Candara"/>
        </w:rPr>
        <w:t xml:space="preserve">Constructor </w:t>
      </w:r>
      <w:r w:rsidRPr="005345E2">
        <w:rPr>
          <w:rFonts w:ascii="Candara" w:hAnsi="Candara"/>
        </w:rPr>
        <w:t>:</w:t>
      </w:r>
      <w:proofErr w:type="gramEnd"/>
      <w:r w:rsidRPr="005345E2">
        <w:rPr>
          <w:rFonts w:ascii="Candara" w:hAnsi="Candara"/>
        </w:rPr>
        <w:t xml:space="preserve"> receives database name.</w:t>
      </w:r>
      <w:r w:rsidR="005345E2" w:rsidRPr="005345E2">
        <w:rPr>
          <w:rFonts w:ascii="Candara" w:hAnsi="Candara"/>
        </w:rPr>
        <w:t xml:space="preserve"> number of shelves allowed </w:t>
      </w:r>
    </w:p>
    <w:p w14:paraId="65A49BA9" w14:textId="71F38446" w:rsidR="0031069B" w:rsidRDefault="0031069B" w:rsidP="005345E2">
      <w:pPr>
        <w:ind w:left="720"/>
        <w:rPr>
          <w:rFonts w:ascii="Candara" w:hAnsi="Candara"/>
        </w:rPr>
      </w:pPr>
      <w:r>
        <w:rPr>
          <w:rFonts w:ascii="Candara" w:hAnsi="Candara"/>
        </w:rPr>
        <w:t>Connects to database</w:t>
      </w:r>
    </w:p>
    <w:p w14:paraId="26265696" w14:textId="7D857EFF" w:rsidR="0031069B" w:rsidRDefault="0031069B" w:rsidP="005345E2">
      <w:pPr>
        <w:ind w:left="720"/>
        <w:rPr>
          <w:rFonts w:ascii="Candara" w:hAnsi="Candara"/>
        </w:rPr>
      </w:pPr>
      <w:r>
        <w:rPr>
          <w:rFonts w:ascii="Candara" w:hAnsi="Candara"/>
        </w:rPr>
        <w:t xml:space="preserve">Create cursors for all tables. </w:t>
      </w:r>
    </w:p>
    <w:p w14:paraId="6F458304" w14:textId="584D16C0" w:rsidR="0031069B" w:rsidRDefault="0031069B" w:rsidP="005345E2">
      <w:pPr>
        <w:ind w:left="720"/>
        <w:rPr>
          <w:rFonts w:ascii="Candara" w:hAnsi="Candara"/>
        </w:rPr>
      </w:pPr>
      <w:r>
        <w:rPr>
          <w:rFonts w:ascii="Candara" w:hAnsi="Candara"/>
        </w:rPr>
        <w:t>Open or creates tables of database</w:t>
      </w:r>
    </w:p>
    <w:p w14:paraId="206E9A98" w14:textId="132C4BA8" w:rsidR="0031069B" w:rsidRDefault="0031069B" w:rsidP="005345E2">
      <w:pPr>
        <w:ind w:left="720"/>
        <w:rPr>
          <w:rFonts w:ascii="Candara" w:hAnsi="Candara"/>
        </w:rPr>
      </w:pPr>
      <w:r>
        <w:rPr>
          <w:rFonts w:ascii="Candara" w:hAnsi="Candara"/>
        </w:rPr>
        <w:t>Commit changes</w:t>
      </w:r>
    </w:p>
    <w:p w14:paraId="384F6D37" w14:textId="77777777" w:rsidR="005345E2" w:rsidRDefault="005345E2" w:rsidP="005345E2">
      <w:pPr>
        <w:rPr>
          <w:rFonts w:ascii="Candara" w:hAnsi="Candara"/>
          <w:b/>
          <w:bCs/>
          <w:rtl/>
          <w:lang w:bidi="he-IL"/>
        </w:rPr>
      </w:pPr>
    </w:p>
    <w:p w14:paraId="3D777818" w14:textId="77777777" w:rsidR="005345E2" w:rsidRPr="008C1D64" w:rsidRDefault="005345E2" w:rsidP="005345E2">
      <w:pPr>
        <w:pStyle w:val="a5"/>
        <w:numPr>
          <w:ilvl w:val="0"/>
          <w:numId w:val="8"/>
        </w:numPr>
        <w:rPr>
          <w:rFonts w:ascii="Candara" w:hAnsi="Candara"/>
        </w:rPr>
      </w:pPr>
      <w:r>
        <w:rPr>
          <w:rFonts w:ascii="Candara" w:hAnsi="Candara"/>
        </w:rPr>
        <w:t>Print</w:t>
      </w:r>
      <w:r w:rsidRPr="008C1D64">
        <w:rPr>
          <w:rFonts w:ascii="Candara" w:hAnsi="Candara"/>
        </w:rPr>
        <w:t xml:space="preserve"> books for writer (gets a writer name and </w:t>
      </w:r>
      <w:r>
        <w:rPr>
          <w:rFonts w:ascii="Candara" w:hAnsi="Candara"/>
        </w:rPr>
        <w:t>prints</w:t>
      </w:r>
      <w:r w:rsidRPr="008C1D64">
        <w:rPr>
          <w:rFonts w:ascii="Candara" w:hAnsi="Candara"/>
        </w:rPr>
        <w:t xml:space="preserve"> the books for that writer</w:t>
      </w:r>
      <w:r>
        <w:rPr>
          <w:rFonts w:ascii="Candara" w:hAnsi="Candara"/>
        </w:rPr>
        <w:t xml:space="preserve"> in every shelf</w:t>
      </w:r>
      <w:r w:rsidRPr="008C1D64">
        <w:rPr>
          <w:rFonts w:ascii="Candara" w:hAnsi="Candara"/>
        </w:rPr>
        <w:t>)</w:t>
      </w:r>
    </w:p>
    <w:p w14:paraId="2B470B3C" w14:textId="77777777" w:rsidR="005345E2" w:rsidRPr="008C1D64" w:rsidRDefault="005345E2" w:rsidP="005345E2">
      <w:pPr>
        <w:pStyle w:val="a5"/>
        <w:numPr>
          <w:ilvl w:val="0"/>
          <w:numId w:val="8"/>
        </w:numPr>
        <w:rPr>
          <w:rFonts w:ascii="Candara" w:hAnsi="Candara"/>
        </w:rPr>
      </w:pPr>
      <w:r>
        <w:rPr>
          <w:rFonts w:ascii="Candara" w:hAnsi="Candara"/>
        </w:rPr>
        <w:t>Print library</w:t>
      </w:r>
      <w:r w:rsidRPr="008C1D64">
        <w:rPr>
          <w:rFonts w:ascii="Candara" w:hAnsi="Candara"/>
        </w:rPr>
        <w:t xml:space="preserve"> (</w:t>
      </w:r>
      <w:r>
        <w:rPr>
          <w:rFonts w:ascii="Candara" w:hAnsi="Candara"/>
        </w:rPr>
        <w:t>prints all library in parallel threads</w:t>
      </w:r>
      <w:r w:rsidRPr="008C1D64">
        <w:rPr>
          <w:rFonts w:ascii="Candara" w:hAnsi="Candara"/>
        </w:rPr>
        <w:t>)</w:t>
      </w:r>
    </w:p>
    <w:p w14:paraId="5F86C075" w14:textId="77777777" w:rsidR="005345E2" w:rsidRDefault="005345E2" w:rsidP="005345E2">
      <w:pPr>
        <w:pStyle w:val="a5"/>
        <w:numPr>
          <w:ilvl w:val="0"/>
          <w:numId w:val="8"/>
        </w:numPr>
        <w:rPr>
          <w:rFonts w:ascii="Candara" w:hAnsi="Candara"/>
        </w:rPr>
      </w:pPr>
      <w:r w:rsidRPr="008C1D64">
        <w:rPr>
          <w:rFonts w:ascii="Candara" w:hAnsi="Candara"/>
        </w:rPr>
        <w:t>Replace a book</w:t>
      </w:r>
      <w:r>
        <w:rPr>
          <w:rFonts w:ascii="Candara" w:hAnsi="Candara"/>
        </w:rPr>
        <w:t xml:space="preserve"> (</w:t>
      </w:r>
      <w:proofErr w:type="gramStart"/>
      <w:r>
        <w:rPr>
          <w:rFonts w:ascii="Candara" w:hAnsi="Candara"/>
        </w:rPr>
        <w:t>receives  a</w:t>
      </w:r>
      <w:proofErr w:type="gramEnd"/>
      <w:r>
        <w:rPr>
          <w:rFonts w:ascii="Candara" w:hAnsi="Candara"/>
        </w:rPr>
        <w:t xml:space="preserve"> new book and an old book's name. replace the old book that is on the shelf with the new book)</w:t>
      </w:r>
    </w:p>
    <w:p w14:paraId="18808C31" w14:textId="77777777" w:rsidR="0031069B" w:rsidRDefault="0031069B" w:rsidP="0031069B">
      <w:pPr>
        <w:rPr>
          <w:rFonts w:ascii="Candara" w:hAnsi="Candara" w:hint="cs"/>
          <w:rtl/>
          <w:lang w:bidi="he-IL"/>
        </w:rPr>
      </w:pPr>
    </w:p>
    <w:p w14:paraId="6E97A5D2" w14:textId="77777777" w:rsidR="004A1C21" w:rsidRDefault="004A1C21" w:rsidP="004A1C21">
      <w:pPr>
        <w:rPr>
          <w:rFonts w:ascii="Candara" w:hAnsi="Candara"/>
          <w:b/>
          <w:bCs/>
          <w:sz w:val="28"/>
          <w:szCs w:val="28"/>
          <w:u w:val="single"/>
        </w:rPr>
      </w:pPr>
      <w:r>
        <w:rPr>
          <w:rFonts w:ascii="Candara" w:hAnsi="Candara"/>
          <w:b/>
          <w:bCs/>
          <w:sz w:val="28"/>
          <w:szCs w:val="28"/>
          <w:u w:val="single"/>
        </w:rPr>
        <w:t>Tables:</w:t>
      </w:r>
    </w:p>
    <w:p w14:paraId="35D95B7D" w14:textId="77777777" w:rsidR="004A1C21" w:rsidRDefault="004A1C21" w:rsidP="00C4765B">
      <w:pPr>
        <w:rPr>
          <w:rFonts w:ascii="Candara" w:hAnsi="Candara"/>
          <w:b/>
          <w:bCs/>
        </w:rPr>
      </w:pPr>
      <w:bookmarkStart w:id="0" w:name="_GoBack"/>
      <w:bookmarkEnd w:id="0"/>
    </w:p>
    <w:p w14:paraId="698BAA9C" w14:textId="51D6BB39" w:rsidR="0031069B" w:rsidRPr="0031069B" w:rsidRDefault="0031069B" w:rsidP="00C4765B">
      <w:pPr>
        <w:rPr>
          <w:rFonts w:ascii="Candara" w:hAnsi="Candara"/>
          <w:b/>
          <w:bCs/>
        </w:rPr>
      </w:pPr>
      <w:r w:rsidRPr="0031069B">
        <w:rPr>
          <w:rFonts w:ascii="Candara" w:hAnsi="Candara"/>
          <w:b/>
          <w:bCs/>
        </w:rPr>
        <w:t>Table books:</w:t>
      </w:r>
    </w:p>
    <w:p w14:paraId="363C86CA" w14:textId="2460F2F5" w:rsidR="0031069B" w:rsidRPr="0031069B" w:rsidRDefault="0031069B" w:rsidP="00C4765B">
      <w:pPr>
        <w:rPr>
          <w:rFonts w:ascii="Candara" w:hAnsi="Candara"/>
          <w:u w:val="single"/>
        </w:rPr>
      </w:pPr>
      <w:r w:rsidRPr="0031069B">
        <w:rPr>
          <w:rFonts w:ascii="Candara" w:hAnsi="Candara"/>
          <w:u w:val="single"/>
        </w:rPr>
        <w:t>Columns:</w:t>
      </w:r>
    </w:p>
    <w:p w14:paraId="4E941BEB" w14:textId="04CCF83F" w:rsidR="00C4765B" w:rsidRDefault="00C4765B" w:rsidP="00C4765B">
      <w:pPr>
        <w:rPr>
          <w:rFonts w:ascii="Candara" w:hAnsi="Candara"/>
        </w:rPr>
      </w:pPr>
      <w:r>
        <w:rPr>
          <w:rFonts w:ascii="Candara" w:hAnsi="Candara"/>
        </w:rPr>
        <w:t>Book's name</w:t>
      </w:r>
    </w:p>
    <w:p w14:paraId="465C36BE" w14:textId="550E2EB0" w:rsidR="00C4765B" w:rsidRDefault="00C4765B" w:rsidP="00C4765B">
      <w:pPr>
        <w:rPr>
          <w:rFonts w:ascii="Candara" w:hAnsi="Candara"/>
        </w:rPr>
      </w:pPr>
      <w:r>
        <w:rPr>
          <w:rFonts w:ascii="Candara" w:hAnsi="Candara"/>
        </w:rPr>
        <w:t>Writer's name</w:t>
      </w:r>
    </w:p>
    <w:p w14:paraId="1C21F7B9" w14:textId="48D2E3A1" w:rsidR="00C4765B" w:rsidRDefault="00C4765B" w:rsidP="00C4765B">
      <w:pPr>
        <w:rPr>
          <w:rFonts w:ascii="Candara" w:hAnsi="Candara"/>
        </w:rPr>
      </w:pPr>
      <w:r>
        <w:rPr>
          <w:rFonts w:ascii="Candara" w:hAnsi="Candara"/>
        </w:rPr>
        <w:t>Number of pages</w:t>
      </w:r>
    </w:p>
    <w:p w14:paraId="5D73822F" w14:textId="3E8A73BB" w:rsidR="00EF28D8" w:rsidRDefault="0031069B" w:rsidP="00C4765B">
      <w:pPr>
        <w:rPr>
          <w:rFonts w:ascii="Candara" w:hAnsi="Candara"/>
        </w:rPr>
      </w:pPr>
      <w:proofErr w:type="spellStart"/>
      <w:r>
        <w:rPr>
          <w:rFonts w:ascii="Candara" w:hAnsi="Candara"/>
        </w:rPr>
        <w:t>Isbn</w:t>
      </w:r>
      <w:proofErr w:type="spellEnd"/>
      <w:r>
        <w:rPr>
          <w:rFonts w:ascii="Candara" w:hAnsi="Candara"/>
        </w:rPr>
        <w:t xml:space="preserve"> number</w:t>
      </w:r>
    </w:p>
    <w:p w14:paraId="740C1C0C" w14:textId="685317CE" w:rsidR="00C4765B" w:rsidRDefault="00C4765B" w:rsidP="00C4765B">
      <w:pPr>
        <w:rPr>
          <w:rFonts w:ascii="Candara" w:hAnsi="Candara"/>
          <w:rtl/>
        </w:rPr>
      </w:pPr>
    </w:p>
    <w:p w14:paraId="220E4694" w14:textId="28D2F88A" w:rsidR="00C4765B" w:rsidRDefault="0031069B" w:rsidP="00C4765B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Table Shelf</w:t>
      </w:r>
      <w:r w:rsidR="00C4765B">
        <w:rPr>
          <w:rFonts w:ascii="Candara" w:hAnsi="Candara"/>
          <w:b/>
          <w:bCs/>
        </w:rPr>
        <w:t>:</w:t>
      </w:r>
    </w:p>
    <w:p w14:paraId="056B04AB" w14:textId="77777777" w:rsidR="0031069B" w:rsidRPr="0031069B" w:rsidRDefault="0031069B" w:rsidP="0031069B">
      <w:pPr>
        <w:rPr>
          <w:rFonts w:ascii="Candara" w:hAnsi="Candara"/>
          <w:u w:val="single"/>
        </w:rPr>
      </w:pPr>
      <w:r w:rsidRPr="0031069B">
        <w:rPr>
          <w:rFonts w:ascii="Candara" w:hAnsi="Candara"/>
          <w:u w:val="single"/>
        </w:rPr>
        <w:t>Columns:</w:t>
      </w:r>
    </w:p>
    <w:p w14:paraId="28E3DAD7" w14:textId="29E73E1E" w:rsidR="00C4765B" w:rsidRDefault="00C4765B" w:rsidP="00C4765B">
      <w:pPr>
        <w:rPr>
          <w:rFonts w:ascii="Candara" w:hAnsi="Candara"/>
        </w:rPr>
      </w:pPr>
      <w:r>
        <w:rPr>
          <w:rFonts w:ascii="Candara" w:hAnsi="Candara"/>
        </w:rPr>
        <w:t xml:space="preserve">Letter </w:t>
      </w:r>
      <w:r w:rsidR="008C1D64">
        <w:rPr>
          <w:rFonts w:ascii="Candara" w:hAnsi="Candara"/>
        </w:rPr>
        <w:t>– only writer's that their name starts with that letter will be presented on this shelf</w:t>
      </w:r>
    </w:p>
    <w:p w14:paraId="2812EC47" w14:textId="41CEA2B0" w:rsidR="00C4765B" w:rsidRDefault="008C1D64" w:rsidP="00C4765B">
      <w:pPr>
        <w:rPr>
          <w:rFonts w:ascii="Candara" w:hAnsi="Candara"/>
        </w:rPr>
      </w:pPr>
      <w:r>
        <w:rPr>
          <w:rFonts w:ascii="Candara" w:hAnsi="Candara"/>
        </w:rPr>
        <w:t xml:space="preserve">Shelf's size – the </w:t>
      </w:r>
      <w:r w:rsidR="0031069B">
        <w:rPr>
          <w:rFonts w:ascii="Candara" w:hAnsi="Candara"/>
        </w:rPr>
        <w:t>size of the shelf in centimeters</w:t>
      </w:r>
    </w:p>
    <w:p w14:paraId="723BCE8E" w14:textId="3467123C" w:rsidR="00C4765B" w:rsidRDefault="008C1D64" w:rsidP="00C4765B">
      <w:pPr>
        <w:rPr>
          <w:rFonts w:ascii="Candara" w:hAnsi="Candara"/>
        </w:rPr>
      </w:pPr>
      <w:r>
        <w:rPr>
          <w:rFonts w:ascii="Candara" w:hAnsi="Candara"/>
        </w:rPr>
        <w:t>Shelf number. There can be more than one shelf for every letter</w:t>
      </w:r>
    </w:p>
    <w:p w14:paraId="71335FD6" w14:textId="5AF07EFD" w:rsidR="00367D80" w:rsidRDefault="00367D80" w:rsidP="00C4765B">
      <w:pPr>
        <w:rPr>
          <w:rFonts w:ascii="Candara" w:hAnsi="Candara"/>
        </w:rPr>
      </w:pPr>
    </w:p>
    <w:p w14:paraId="11035678" w14:textId="7DEE9AA7" w:rsidR="00367D80" w:rsidRDefault="00367D80" w:rsidP="00367D80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lastRenderedPageBreak/>
        <w:t xml:space="preserve">Table </w:t>
      </w:r>
      <w:r>
        <w:rPr>
          <w:rFonts w:ascii="Candara" w:hAnsi="Candara"/>
          <w:b/>
          <w:bCs/>
        </w:rPr>
        <w:t>Shelves</w:t>
      </w:r>
      <w:r>
        <w:rPr>
          <w:rFonts w:ascii="Candara" w:hAnsi="Candara"/>
          <w:b/>
          <w:bCs/>
        </w:rPr>
        <w:t>:</w:t>
      </w:r>
    </w:p>
    <w:p w14:paraId="4818ED85" w14:textId="77777777" w:rsidR="00367D80" w:rsidRPr="0031069B" w:rsidRDefault="00367D80" w:rsidP="00367D80">
      <w:pPr>
        <w:rPr>
          <w:rFonts w:ascii="Candara" w:hAnsi="Candara"/>
          <w:u w:val="single"/>
        </w:rPr>
      </w:pPr>
      <w:r w:rsidRPr="0031069B">
        <w:rPr>
          <w:rFonts w:ascii="Candara" w:hAnsi="Candara"/>
          <w:u w:val="single"/>
        </w:rPr>
        <w:t>Columns:</w:t>
      </w:r>
    </w:p>
    <w:p w14:paraId="3E2B4829" w14:textId="77777777" w:rsidR="00367D80" w:rsidRDefault="00367D80" w:rsidP="00367D80">
      <w:pPr>
        <w:rPr>
          <w:rFonts w:ascii="Candara" w:hAnsi="Candara"/>
        </w:rPr>
      </w:pPr>
      <w:r>
        <w:rPr>
          <w:rFonts w:ascii="Candara" w:hAnsi="Candara"/>
        </w:rPr>
        <w:t xml:space="preserve">Letter </w:t>
      </w:r>
      <w:r>
        <w:rPr>
          <w:rFonts w:ascii="Candara" w:hAnsi="Candara"/>
        </w:rPr>
        <w:t>&amp; number: The key of the shelf</w:t>
      </w:r>
    </w:p>
    <w:p w14:paraId="7F5CDC6E" w14:textId="15E462E8" w:rsidR="00367D80" w:rsidRDefault="00367D80" w:rsidP="00367D80">
      <w:pPr>
        <w:rPr>
          <w:rFonts w:ascii="Candara" w:hAnsi="Candara"/>
        </w:rPr>
      </w:pPr>
      <w:proofErr w:type="gramStart"/>
      <w:r>
        <w:rPr>
          <w:rFonts w:ascii="Candara" w:hAnsi="Candara"/>
        </w:rPr>
        <w:t xml:space="preserve">Book's  </w:t>
      </w:r>
      <w:proofErr w:type="spellStart"/>
      <w:r>
        <w:rPr>
          <w:rFonts w:ascii="Candara" w:hAnsi="Candara"/>
        </w:rPr>
        <w:t>isbn</w:t>
      </w:r>
      <w:proofErr w:type="spellEnd"/>
      <w:proofErr w:type="gramEnd"/>
      <w:r>
        <w:rPr>
          <w:rFonts w:ascii="Candara" w:hAnsi="Candara"/>
        </w:rPr>
        <w:t>: for each book on shelf there will be a row on shelves</w:t>
      </w:r>
      <w:r>
        <w:rPr>
          <w:rFonts w:ascii="Candara" w:hAnsi="Candara"/>
        </w:rPr>
        <w:t xml:space="preserve"> </w:t>
      </w:r>
    </w:p>
    <w:p w14:paraId="097FCE3F" w14:textId="2CC7B6B2" w:rsidR="00367D80" w:rsidRDefault="00367D80" w:rsidP="00367D80">
      <w:pPr>
        <w:rPr>
          <w:rFonts w:ascii="Candara" w:hAnsi="Candara"/>
        </w:rPr>
      </w:pPr>
      <w:r>
        <w:rPr>
          <w:rFonts w:ascii="Candara" w:hAnsi="Candara"/>
        </w:rPr>
        <w:t xml:space="preserve"> </w:t>
      </w:r>
    </w:p>
    <w:p w14:paraId="7B701817" w14:textId="77777777" w:rsidR="00C4765B" w:rsidRDefault="00C4765B" w:rsidP="00C4765B">
      <w:pPr>
        <w:rPr>
          <w:rFonts w:ascii="Candara" w:hAnsi="Candara"/>
        </w:rPr>
      </w:pPr>
    </w:p>
    <w:p w14:paraId="4D9CBBD7" w14:textId="77777777" w:rsidR="00367D80" w:rsidRDefault="00367D80" w:rsidP="00367D80">
      <w:pPr>
        <w:rPr>
          <w:rFonts w:ascii="Candara" w:hAnsi="Candara"/>
          <w:u w:val="single"/>
        </w:rPr>
      </w:pPr>
      <w:r>
        <w:rPr>
          <w:rFonts w:ascii="Candara" w:hAnsi="Candara" w:hint="cs"/>
          <w:b/>
          <w:bCs/>
        </w:rPr>
        <w:t>T</w:t>
      </w:r>
      <w:r>
        <w:rPr>
          <w:rFonts w:ascii="Candara" w:hAnsi="Candara"/>
          <w:b/>
          <w:bCs/>
          <w:lang w:bidi="he-IL"/>
        </w:rPr>
        <w:t>able</w:t>
      </w:r>
      <w:r w:rsidR="00CC4AB1">
        <w:rPr>
          <w:rFonts w:ascii="Candara" w:hAnsi="Candara"/>
          <w:b/>
          <w:bCs/>
        </w:rPr>
        <w:t xml:space="preserve"> </w:t>
      </w:r>
      <w:r w:rsidR="00C20FFA">
        <w:rPr>
          <w:rFonts w:ascii="Candara" w:hAnsi="Candara"/>
          <w:b/>
          <w:bCs/>
        </w:rPr>
        <w:t>Reader</w:t>
      </w:r>
      <w:r w:rsidR="00CC4AB1">
        <w:rPr>
          <w:rFonts w:ascii="Candara" w:hAnsi="Candara"/>
          <w:b/>
          <w:bCs/>
        </w:rPr>
        <w:t>:</w:t>
      </w:r>
    </w:p>
    <w:p w14:paraId="6EC1D009" w14:textId="1647C8FC" w:rsidR="00CC4AB1" w:rsidRPr="00C4765B" w:rsidRDefault="00367D80" w:rsidP="00367D80">
      <w:pPr>
        <w:rPr>
          <w:rFonts w:ascii="Candara" w:hAnsi="Candara"/>
          <w:u w:val="single"/>
        </w:rPr>
      </w:pPr>
      <w:r>
        <w:rPr>
          <w:rFonts w:ascii="Candara" w:hAnsi="Candara"/>
          <w:u w:val="single"/>
        </w:rPr>
        <w:t>Columns</w:t>
      </w:r>
      <w:r w:rsidR="00CC4AB1" w:rsidRPr="00C4765B">
        <w:rPr>
          <w:rFonts w:ascii="Candara" w:hAnsi="Candara"/>
          <w:u w:val="single"/>
        </w:rPr>
        <w:t>:</w:t>
      </w:r>
    </w:p>
    <w:p w14:paraId="1C56D877" w14:textId="3173ADA6" w:rsidR="00CC4AB1" w:rsidRDefault="00367D80" w:rsidP="00CC4AB1">
      <w:pPr>
        <w:rPr>
          <w:rFonts w:ascii="Candara" w:hAnsi="Candara"/>
        </w:rPr>
      </w:pPr>
      <w:r>
        <w:rPr>
          <w:rFonts w:ascii="Candara" w:hAnsi="Candara"/>
        </w:rPr>
        <w:t>Reader's n</w:t>
      </w:r>
      <w:r w:rsidR="00C20FFA">
        <w:rPr>
          <w:rFonts w:ascii="Candara" w:hAnsi="Candara"/>
        </w:rPr>
        <w:t xml:space="preserve">ame </w:t>
      </w:r>
      <w:r w:rsidR="00CC4AB1">
        <w:rPr>
          <w:rFonts w:ascii="Candara" w:hAnsi="Candara"/>
        </w:rPr>
        <w:t xml:space="preserve"> </w:t>
      </w:r>
      <w:r w:rsidR="00C20FFA">
        <w:rPr>
          <w:rFonts w:ascii="Candara" w:hAnsi="Candara"/>
        </w:rPr>
        <w:t xml:space="preserve"> </w:t>
      </w:r>
    </w:p>
    <w:p w14:paraId="3DD98189" w14:textId="26DF3BDE" w:rsidR="00367D80" w:rsidRDefault="00367D80" w:rsidP="00CC4AB1">
      <w:pPr>
        <w:rPr>
          <w:rFonts w:ascii="Candara" w:hAnsi="Candara"/>
        </w:rPr>
      </w:pPr>
      <w:r>
        <w:rPr>
          <w:rFonts w:ascii="Candara" w:hAnsi="Candara"/>
        </w:rPr>
        <w:t>Reader's Id</w:t>
      </w:r>
    </w:p>
    <w:p w14:paraId="4ABB15FC" w14:textId="005A110F" w:rsidR="00CC4AB1" w:rsidRDefault="00C20FFA" w:rsidP="00CC4AB1">
      <w:pPr>
        <w:rPr>
          <w:rFonts w:ascii="Candara" w:hAnsi="Candara"/>
        </w:rPr>
      </w:pPr>
      <w:r>
        <w:rPr>
          <w:rFonts w:ascii="Candara" w:hAnsi="Candara"/>
        </w:rPr>
        <w:t>Number of books allowed</w:t>
      </w:r>
    </w:p>
    <w:p w14:paraId="1A4D1EE1" w14:textId="5C034D13" w:rsidR="00367D80" w:rsidRDefault="00367D80" w:rsidP="00CC4AB1">
      <w:pPr>
        <w:rPr>
          <w:rFonts w:ascii="Candara" w:hAnsi="Candara"/>
        </w:rPr>
      </w:pPr>
    </w:p>
    <w:p w14:paraId="686B4AA8" w14:textId="77777777" w:rsidR="00367D80" w:rsidRDefault="00367D80" w:rsidP="00367D80">
      <w:pPr>
        <w:rPr>
          <w:rFonts w:ascii="Candara" w:hAnsi="Candara"/>
        </w:rPr>
      </w:pPr>
    </w:p>
    <w:p w14:paraId="771BF0CF" w14:textId="77777777" w:rsidR="00367D80" w:rsidRDefault="00367D80" w:rsidP="00367D80">
      <w:pPr>
        <w:rPr>
          <w:rFonts w:ascii="Candara" w:hAnsi="Candara"/>
        </w:rPr>
      </w:pPr>
    </w:p>
    <w:p w14:paraId="05F236FB" w14:textId="646D144A" w:rsidR="00367D80" w:rsidRDefault="00367D80" w:rsidP="00367D80">
      <w:pPr>
        <w:rPr>
          <w:rFonts w:ascii="Candara" w:hAnsi="Candara"/>
          <w:u w:val="single"/>
        </w:rPr>
      </w:pPr>
      <w:r>
        <w:rPr>
          <w:rFonts w:ascii="Candara" w:hAnsi="Candara" w:hint="cs"/>
          <w:b/>
          <w:bCs/>
        </w:rPr>
        <w:t>T</w:t>
      </w:r>
      <w:r>
        <w:rPr>
          <w:rFonts w:ascii="Candara" w:hAnsi="Candara"/>
          <w:b/>
          <w:bCs/>
          <w:lang w:bidi="he-IL"/>
        </w:rPr>
        <w:t>able</w:t>
      </w:r>
      <w:r>
        <w:rPr>
          <w:rFonts w:ascii="Candara" w:hAnsi="Candara"/>
          <w:b/>
          <w:bCs/>
        </w:rPr>
        <w:t xml:space="preserve"> </w:t>
      </w:r>
      <w:r>
        <w:rPr>
          <w:rFonts w:ascii="Candara" w:hAnsi="Candara"/>
          <w:b/>
          <w:bCs/>
        </w:rPr>
        <w:t>borrows</w:t>
      </w:r>
      <w:r>
        <w:rPr>
          <w:rFonts w:ascii="Candara" w:hAnsi="Candara"/>
          <w:b/>
          <w:bCs/>
        </w:rPr>
        <w:t>:</w:t>
      </w:r>
    </w:p>
    <w:p w14:paraId="3833DF60" w14:textId="77777777" w:rsidR="00367D80" w:rsidRPr="00C4765B" w:rsidRDefault="00367D80" w:rsidP="00367D80">
      <w:pPr>
        <w:rPr>
          <w:rFonts w:ascii="Candara" w:hAnsi="Candara"/>
          <w:u w:val="single"/>
        </w:rPr>
      </w:pPr>
      <w:r>
        <w:rPr>
          <w:rFonts w:ascii="Candara" w:hAnsi="Candara"/>
          <w:u w:val="single"/>
        </w:rPr>
        <w:t>Columns</w:t>
      </w:r>
      <w:r w:rsidRPr="00C4765B">
        <w:rPr>
          <w:rFonts w:ascii="Candara" w:hAnsi="Candara"/>
          <w:u w:val="single"/>
        </w:rPr>
        <w:t>:</w:t>
      </w:r>
    </w:p>
    <w:p w14:paraId="390D3573" w14:textId="4D72DF22" w:rsidR="00367D80" w:rsidRDefault="00367D80" w:rsidP="00367D80">
      <w:pPr>
        <w:rPr>
          <w:rFonts w:ascii="Candara" w:hAnsi="Candara"/>
        </w:rPr>
      </w:pPr>
      <w:r>
        <w:rPr>
          <w:rFonts w:ascii="Candara" w:hAnsi="Candara"/>
        </w:rPr>
        <w:t xml:space="preserve">Reader's </w:t>
      </w:r>
      <w:r>
        <w:rPr>
          <w:rFonts w:ascii="Candara" w:hAnsi="Candara"/>
        </w:rPr>
        <w:t>Id</w:t>
      </w:r>
      <w:r>
        <w:rPr>
          <w:rFonts w:ascii="Candara" w:hAnsi="Candara"/>
        </w:rPr>
        <w:t xml:space="preserve">   </w:t>
      </w:r>
    </w:p>
    <w:p w14:paraId="4AC852DF" w14:textId="7E0E1A50" w:rsidR="00367D80" w:rsidRDefault="00367D80" w:rsidP="00367D80">
      <w:pPr>
        <w:rPr>
          <w:rFonts w:ascii="Candara" w:hAnsi="Candara"/>
        </w:rPr>
      </w:pPr>
      <w:r>
        <w:rPr>
          <w:rFonts w:ascii="Candara" w:hAnsi="Candara"/>
        </w:rPr>
        <w:t xml:space="preserve">Book's </w:t>
      </w:r>
      <w:proofErr w:type="spellStart"/>
      <w:r>
        <w:rPr>
          <w:rFonts w:ascii="Candara" w:hAnsi="Candara"/>
        </w:rPr>
        <w:t>isbn</w:t>
      </w:r>
      <w:proofErr w:type="spellEnd"/>
      <w:r>
        <w:rPr>
          <w:rFonts w:ascii="Candara" w:hAnsi="Candara"/>
        </w:rPr>
        <w:t xml:space="preserve"> </w:t>
      </w:r>
    </w:p>
    <w:p w14:paraId="7E145BAA" w14:textId="6C6471C2" w:rsidR="00367D80" w:rsidRDefault="00367D80" w:rsidP="00367D80">
      <w:pPr>
        <w:rPr>
          <w:rFonts w:ascii="Candara" w:hAnsi="Candara"/>
        </w:rPr>
      </w:pPr>
      <w:r>
        <w:rPr>
          <w:rFonts w:ascii="Candara" w:hAnsi="Candara"/>
        </w:rPr>
        <w:t>Date taken</w:t>
      </w:r>
    </w:p>
    <w:p w14:paraId="05B0BDBA" w14:textId="77777777" w:rsidR="00367D80" w:rsidRDefault="00367D80" w:rsidP="00CC4AB1">
      <w:pPr>
        <w:rPr>
          <w:rFonts w:ascii="Candara" w:hAnsi="Candara"/>
        </w:rPr>
      </w:pPr>
    </w:p>
    <w:p w14:paraId="5E29996C" w14:textId="22346C94" w:rsidR="00D24D24" w:rsidRDefault="00D24D24" w:rsidP="00D24D24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Program:</w:t>
      </w:r>
    </w:p>
    <w:p w14:paraId="50363AEA" w14:textId="16955D51" w:rsidR="00D24D24" w:rsidRDefault="00D24D24" w:rsidP="00D24D24">
      <w:pPr>
        <w:rPr>
          <w:rFonts w:ascii="Candara" w:hAnsi="Candara"/>
        </w:rPr>
      </w:pPr>
      <w:r>
        <w:rPr>
          <w:rFonts w:ascii="Candara" w:hAnsi="Candara"/>
        </w:rPr>
        <w:t>Write a program that presents to the user (with infinite loop):</w:t>
      </w:r>
    </w:p>
    <w:p w14:paraId="7B29A60B" w14:textId="52D0772A" w:rsidR="00D24D24" w:rsidRDefault="00D24D24" w:rsidP="00D24D24">
      <w:pPr>
        <w:pStyle w:val="a5"/>
        <w:numPr>
          <w:ilvl w:val="0"/>
          <w:numId w:val="9"/>
        </w:numPr>
        <w:rPr>
          <w:rFonts w:ascii="Candara" w:hAnsi="Candara"/>
        </w:rPr>
      </w:pPr>
      <w:r w:rsidRPr="00D24D24">
        <w:rPr>
          <w:rFonts w:ascii="Candara" w:hAnsi="Candara"/>
        </w:rPr>
        <w:t xml:space="preserve"> Add a book (ask the user for book's details)</w:t>
      </w:r>
    </w:p>
    <w:p w14:paraId="22787860" w14:textId="290A4286" w:rsidR="00D24D24" w:rsidRDefault="00D24D24" w:rsidP="00D24D24">
      <w:pPr>
        <w:pStyle w:val="a5"/>
        <w:numPr>
          <w:ilvl w:val="0"/>
          <w:numId w:val="9"/>
        </w:numPr>
        <w:rPr>
          <w:rFonts w:ascii="Candara" w:hAnsi="Candara"/>
        </w:rPr>
      </w:pPr>
      <w:r>
        <w:rPr>
          <w:rFonts w:ascii="Candara" w:hAnsi="Candara"/>
        </w:rPr>
        <w:t xml:space="preserve">Replace a book (receives the name of the returned book and the </w:t>
      </w:r>
      <w:r w:rsidR="00EE4D46">
        <w:rPr>
          <w:rFonts w:ascii="Candara" w:hAnsi="Candara"/>
        </w:rPr>
        <w:t>name</w:t>
      </w:r>
      <w:r>
        <w:rPr>
          <w:rFonts w:ascii="Candara" w:hAnsi="Candara"/>
        </w:rPr>
        <w:t xml:space="preserve"> of the </w:t>
      </w:r>
    </w:p>
    <w:p w14:paraId="09A6CCB9" w14:textId="569D09E4" w:rsidR="00EE4D46" w:rsidRDefault="00EE4D46" w:rsidP="00EE4D46">
      <w:pPr>
        <w:ind w:left="720"/>
        <w:rPr>
          <w:rFonts w:ascii="Candara" w:hAnsi="Candara"/>
        </w:rPr>
      </w:pPr>
      <w:r>
        <w:rPr>
          <w:rFonts w:ascii="Candara" w:hAnsi="Candara"/>
        </w:rPr>
        <w:t>Book that is given</w:t>
      </w:r>
    </w:p>
    <w:p w14:paraId="619147A4" w14:textId="491EB2E6" w:rsidR="00EE4D46" w:rsidRDefault="00EE4D46" w:rsidP="00EE4D46">
      <w:pPr>
        <w:pStyle w:val="a5"/>
        <w:numPr>
          <w:ilvl w:val="0"/>
          <w:numId w:val="9"/>
        </w:numPr>
        <w:rPr>
          <w:rFonts w:ascii="Candara" w:hAnsi="Candara"/>
        </w:rPr>
      </w:pPr>
      <w:r>
        <w:rPr>
          <w:rFonts w:ascii="Candara" w:hAnsi="Candara"/>
        </w:rPr>
        <w:t>Print books for a writer (receives the writer's name)</w:t>
      </w:r>
    </w:p>
    <w:p w14:paraId="39C203B6" w14:textId="3BABC680" w:rsidR="00EE4D46" w:rsidRDefault="00EE4D46" w:rsidP="00EE4D46">
      <w:pPr>
        <w:pStyle w:val="a5"/>
        <w:numPr>
          <w:ilvl w:val="0"/>
          <w:numId w:val="9"/>
        </w:numPr>
        <w:rPr>
          <w:rFonts w:ascii="Candara" w:hAnsi="Candara"/>
        </w:rPr>
      </w:pPr>
      <w:r>
        <w:rPr>
          <w:rFonts w:ascii="Candara" w:hAnsi="Candara"/>
        </w:rPr>
        <w:t xml:space="preserve">Print the entire </w:t>
      </w:r>
      <w:proofErr w:type="spellStart"/>
      <w:r>
        <w:rPr>
          <w:rFonts w:ascii="Candara" w:hAnsi="Candara"/>
        </w:rPr>
        <w:t>liberaray</w:t>
      </w:r>
      <w:proofErr w:type="spellEnd"/>
    </w:p>
    <w:p w14:paraId="47EAFC8F" w14:textId="6E1BF1F7" w:rsidR="00EE4D46" w:rsidRDefault="00EE4D46" w:rsidP="00EE4D46">
      <w:pPr>
        <w:pStyle w:val="a5"/>
        <w:numPr>
          <w:ilvl w:val="0"/>
          <w:numId w:val="9"/>
        </w:numPr>
        <w:rPr>
          <w:rFonts w:ascii="Candara" w:hAnsi="Candara"/>
        </w:rPr>
      </w:pPr>
      <w:r>
        <w:rPr>
          <w:rFonts w:ascii="Candara" w:hAnsi="Candara"/>
        </w:rPr>
        <w:t xml:space="preserve">Add a reader </w:t>
      </w:r>
    </w:p>
    <w:p w14:paraId="411E7AFB" w14:textId="37FCAF02" w:rsidR="00EE4D46" w:rsidRPr="00EE4D46" w:rsidRDefault="00EE4D46" w:rsidP="00EE4D46">
      <w:pPr>
        <w:ind w:left="360"/>
        <w:rPr>
          <w:rFonts w:ascii="Candara" w:hAnsi="Candara"/>
        </w:rPr>
      </w:pPr>
    </w:p>
    <w:p w14:paraId="53AECAAF" w14:textId="156415FA" w:rsidR="00EE4D46" w:rsidRPr="00EE4D46" w:rsidRDefault="00EE4D46" w:rsidP="00EE4D46">
      <w:pPr>
        <w:pStyle w:val="a5"/>
        <w:numPr>
          <w:ilvl w:val="0"/>
          <w:numId w:val="9"/>
        </w:numPr>
        <w:rPr>
          <w:rFonts w:ascii="Candara" w:hAnsi="Candara"/>
        </w:rPr>
      </w:pPr>
      <w:r>
        <w:rPr>
          <w:rFonts w:ascii="Candara" w:hAnsi="Candara"/>
        </w:rPr>
        <w:t>Exit the program</w:t>
      </w:r>
    </w:p>
    <w:p w14:paraId="4D84E5C6" w14:textId="77777777" w:rsidR="00EE4D46" w:rsidRDefault="00EE4D46" w:rsidP="00EE4D46">
      <w:pPr>
        <w:ind w:left="720"/>
        <w:rPr>
          <w:rFonts w:ascii="Candara" w:hAnsi="Candara"/>
        </w:rPr>
      </w:pPr>
    </w:p>
    <w:p w14:paraId="2275CE78" w14:textId="20B38A9B" w:rsidR="00EE4D46" w:rsidRDefault="00EE4D46" w:rsidP="00EE4D46">
      <w:pPr>
        <w:ind w:left="720"/>
        <w:rPr>
          <w:rFonts w:ascii="Candara" w:hAnsi="Candara"/>
        </w:rPr>
      </w:pPr>
      <w:r>
        <w:rPr>
          <w:rFonts w:ascii="Candara" w:hAnsi="Candara"/>
        </w:rPr>
        <w:t>Write to a log file the starting time and ending time of the program</w:t>
      </w:r>
    </w:p>
    <w:p w14:paraId="22D92FDB" w14:textId="33FEA569" w:rsidR="00EE4D46" w:rsidRDefault="00EE4D46" w:rsidP="00EE4D46">
      <w:pPr>
        <w:ind w:left="720"/>
        <w:rPr>
          <w:rFonts w:ascii="Candara" w:hAnsi="Candara"/>
        </w:rPr>
      </w:pPr>
      <w:r>
        <w:rPr>
          <w:rFonts w:ascii="Candara" w:hAnsi="Candara"/>
        </w:rPr>
        <w:t>Create a log in system to the program – the user will have to insert name and password that are kept in a file</w:t>
      </w:r>
    </w:p>
    <w:p w14:paraId="41095B6F" w14:textId="77777777" w:rsidR="00EE4D46" w:rsidRPr="00EE4D46" w:rsidRDefault="00EE4D46" w:rsidP="00EE4D46">
      <w:pPr>
        <w:ind w:left="720"/>
        <w:rPr>
          <w:rFonts w:ascii="Candara" w:hAnsi="Candara"/>
        </w:rPr>
      </w:pPr>
    </w:p>
    <w:sectPr w:rsidR="00EE4D46" w:rsidRPr="00EE4D46" w:rsidSect="005908F1">
      <w:pgSz w:w="11907" w:h="16840" w:code="9"/>
      <w:pgMar w:top="2835" w:right="1418" w:bottom="1985" w:left="132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E0292" w14:textId="77777777" w:rsidR="00585036" w:rsidRDefault="00585036">
      <w:r>
        <w:separator/>
      </w:r>
    </w:p>
  </w:endnote>
  <w:endnote w:type="continuationSeparator" w:id="0">
    <w:p w14:paraId="245B5A96" w14:textId="77777777" w:rsidR="00585036" w:rsidRDefault="00585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CCA67" w14:textId="77777777" w:rsidR="00585036" w:rsidRDefault="00585036">
      <w:r>
        <w:separator/>
      </w:r>
    </w:p>
  </w:footnote>
  <w:footnote w:type="continuationSeparator" w:id="0">
    <w:p w14:paraId="58E78A3B" w14:textId="77777777" w:rsidR="00585036" w:rsidRDefault="00585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0.5pt;height:11.25pt" o:bullet="t">
        <v:imagedata r:id="rId1" o:title="art260"/>
      </v:shape>
    </w:pict>
  </w:numPicBullet>
  <w:abstractNum w:abstractNumId="0" w15:restartNumberingAfterBreak="0">
    <w:nsid w:val="0D98395D"/>
    <w:multiLevelType w:val="hybridMultilevel"/>
    <w:tmpl w:val="0F662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7FD9"/>
    <w:multiLevelType w:val="hybridMultilevel"/>
    <w:tmpl w:val="272AC830"/>
    <w:lvl w:ilvl="0" w:tplc="D360AB5A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2278"/>
    <w:multiLevelType w:val="hybridMultilevel"/>
    <w:tmpl w:val="0F662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F585D"/>
    <w:multiLevelType w:val="hybridMultilevel"/>
    <w:tmpl w:val="85DE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51E15"/>
    <w:multiLevelType w:val="hybridMultilevel"/>
    <w:tmpl w:val="D7EE6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B5728"/>
    <w:multiLevelType w:val="hybridMultilevel"/>
    <w:tmpl w:val="0F662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B7546"/>
    <w:multiLevelType w:val="hybridMultilevel"/>
    <w:tmpl w:val="69D0B02C"/>
    <w:lvl w:ilvl="0" w:tplc="2D3A859E">
      <w:numFmt w:val="bullet"/>
      <w:lvlText w:val="-"/>
      <w:lvlJc w:val="left"/>
      <w:pPr>
        <w:ind w:left="720" w:hanging="360"/>
      </w:pPr>
      <w:rPr>
        <w:rFonts w:ascii="Calibri" w:eastAsia="Batang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615D0"/>
    <w:multiLevelType w:val="hybridMultilevel"/>
    <w:tmpl w:val="F3909B3C"/>
    <w:lvl w:ilvl="0" w:tplc="D22808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74E0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EE865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1C8DD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9CD7B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B0CC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B004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B2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4445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25C2512"/>
    <w:multiLevelType w:val="hybridMultilevel"/>
    <w:tmpl w:val="3FD42C90"/>
    <w:lvl w:ilvl="0" w:tplc="D5025632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718C9"/>
    <w:multiLevelType w:val="hybridMultilevel"/>
    <w:tmpl w:val="08E24338"/>
    <w:lvl w:ilvl="0" w:tplc="C08EAFDC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BEF"/>
    <w:rsid w:val="00002777"/>
    <w:rsid w:val="00004A9E"/>
    <w:rsid w:val="000068AF"/>
    <w:rsid w:val="00006A97"/>
    <w:rsid w:val="00010E33"/>
    <w:rsid w:val="000110C3"/>
    <w:rsid w:val="000117FA"/>
    <w:rsid w:val="00020EFB"/>
    <w:rsid w:val="00021AC2"/>
    <w:rsid w:val="00023072"/>
    <w:rsid w:val="000249B0"/>
    <w:rsid w:val="00024C5F"/>
    <w:rsid w:val="00026D78"/>
    <w:rsid w:val="00027F34"/>
    <w:rsid w:val="00033EDD"/>
    <w:rsid w:val="00035FC0"/>
    <w:rsid w:val="000368D8"/>
    <w:rsid w:val="00037D2D"/>
    <w:rsid w:val="00042D46"/>
    <w:rsid w:val="00055263"/>
    <w:rsid w:val="00055861"/>
    <w:rsid w:val="00056D81"/>
    <w:rsid w:val="00063228"/>
    <w:rsid w:val="00063F2D"/>
    <w:rsid w:val="00064316"/>
    <w:rsid w:val="000650DE"/>
    <w:rsid w:val="000652E0"/>
    <w:rsid w:val="00065428"/>
    <w:rsid w:val="00075B30"/>
    <w:rsid w:val="000769AD"/>
    <w:rsid w:val="00077151"/>
    <w:rsid w:val="00077F16"/>
    <w:rsid w:val="00080261"/>
    <w:rsid w:val="0008107C"/>
    <w:rsid w:val="00085F74"/>
    <w:rsid w:val="00087CEB"/>
    <w:rsid w:val="00092751"/>
    <w:rsid w:val="00096DA6"/>
    <w:rsid w:val="000A28B7"/>
    <w:rsid w:val="000A5363"/>
    <w:rsid w:val="000A54E3"/>
    <w:rsid w:val="000A591E"/>
    <w:rsid w:val="000B3961"/>
    <w:rsid w:val="000B39BB"/>
    <w:rsid w:val="000B3E15"/>
    <w:rsid w:val="000B4104"/>
    <w:rsid w:val="000B51B9"/>
    <w:rsid w:val="000B6DBA"/>
    <w:rsid w:val="000B6FDF"/>
    <w:rsid w:val="000B722E"/>
    <w:rsid w:val="000C0397"/>
    <w:rsid w:val="000C0EAD"/>
    <w:rsid w:val="000C33A5"/>
    <w:rsid w:val="000C4AC8"/>
    <w:rsid w:val="000D1636"/>
    <w:rsid w:val="000D4D76"/>
    <w:rsid w:val="000E0B69"/>
    <w:rsid w:val="000E2E4F"/>
    <w:rsid w:val="000E37B3"/>
    <w:rsid w:val="000E3DA1"/>
    <w:rsid w:val="000F2B46"/>
    <w:rsid w:val="000F2ECA"/>
    <w:rsid w:val="000F3ABE"/>
    <w:rsid w:val="000F4489"/>
    <w:rsid w:val="000F5CA2"/>
    <w:rsid w:val="000F60F9"/>
    <w:rsid w:val="000F64FF"/>
    <w:rsid w:val="000F7350"/>
    <w:rsid w:val="001012B7"/>
    <w:rsid w:val="001014EB"/>
    <w:rsid w:val="00110065"/>
    <w:rsid w:val="00110388"/>
    <w:rsid w:val="00114B58"/>
    <w:rsid w:val="00115233"/>
    <w:rsid w:val="00122B73"/>
    <w:rsid w:val="001251EF"/>
    <w:rsid w:val="0012607C"/>
    <w:rsid w:val="0012624C"/>
    <w:rsid w:val="0012639E"/>
    <w:rsid w:val="00127FDF"/>
    <w:rsid w:val="001305E9"/>
    <w:rsid w:val="00135A32"/>
    <w:rsid w:val="001425F8"/>
    <w:rsid w:val="0014558B"/>
    <w:rsid w:val="00147361"/>
    <w:rsid w:val="001505AF"/>
    <w:rsid w:val="00150C81"/>
    <w:rsid w:val="00150F2A"/>
    <w:rsid w:val="001539C6"/>
    <w:rsid w:val="0016097B"/>
    <w:rsid w:val="001613B4"/>
    <w:rsid w:val="00161B38"/>
    <w:rsid w:val="00162F88"/>
    <w:rsid w:val="00165B5E"/>
    <w:rsid w:val="001733B8"/>
    <w:rsid w:val="0017461F"/>
    <w:rsid w:val="00182B0D"/>
    <w:rsid w:val="001840BE"/>
    <w:rsid w:val="0018529F"/>
    <w:rsid w:val="001855A4"/>
    <w:rsid w:val="00185E05"/>
    <w:rsid w:val="0018747B"/>
    <w:rsid w:val="001877FB"/>
    <w:rsid w:val="00187877"/>
    <w:rsid w:val="00193463"/>
    <w:rsid w:val="00193983"/>
    <w:rsid w:val="001973A4"/>
    <w:rsid w:val="001A1560"/>
    <w:rsid w:val="001A1D94"/>
    <w:rsid w:val="001B0D8B"/>
    <w:rsid w:val="001B40E7"/>
    <w:rsid w:val="001B59FA"/>
    <w:rsid w:val="001B6043"/>
    <w:rsid w:val="001C0247"/>
    <w:rsid w:val="001C1B04"/>
    <w:rsid w:val="001C1D77"/>
    <w:rsid w:val="001C2A87"/>
    <w:rsid w:val="001C61DA"/>
    <w:rsid w:val="001C6372"/>
    <w:rsid w:val="001D3048"/>
    <w:rsid w:val="001D3A3B"/>
    <w:rsid w:val="001D4E8C"/>
    <w:rsid w:val="001D6AA6"/>
    <w:rsid w:val="001D7361"/>
    <w:rsid w:val="001D7547"/>
    <w:rsid w:val="001E0178"/>
    <w:rsid w:val="001E22C8"/>
    <w:rsid w:val="001E2961"/>
    <w:rsid w:val="001E6FE4"/>
    <w:rsid w:val="001E73AE"/>
    <w:rsid w:val="001F541B"/>
    <w:rsid w:val="00211F7C"/>
    <w:rsid w:val="00211F9B"/>
    <w:rsid w:val="002144DA"/>
    <w:rsid w:val="00217E2B"/>
    <w:rsid w:val="00220AE0"/>
    <w:rsid w:val="00223EAB"/>
    <w:rsid w:val="00224048"/>
    <w:rsid w:val="002240FA"/>
    <w:rsid w:val="00240BA4"/>
    <w:rsid w:val="00242EC3"/>
    <w:rsid w:val="00243B0C"/>
    <w:rsid w:val="002440EF"/>
    <w:rsid w:val="00245CDC"/>
    <w:rsid w:val="00254073"/>
    <w:rsid w:val="00255387"/>
    <w:rsid w:val="002554C1"/>
    <w:rsid w:val="00256C80"/>
    <w:rsid w:val="002617E3"/>
    <w:rsid w:val="00264FA1"/>
    <w:rsid w:val="0026586B"/>
    <w:rsid w:val="002706F0"/>
    <w:rsid w:val="00274AD0"/>
    <w:rsid w:val="002762CA"/>
    <w:rsid w:val="002803ED"/>
    <w:rsid w:val="002845DC"/>
    <w:rsid w:val="00290C3D"/>
    <w:rsid w:val="00292154"/>
    <w:rsid w:val="00292513"/>
    <w:rsid w:val="00294A34"/>
    <w:rsid w:val="002958F8"/>
    <w:rsid w:val="00296301"/>
    <w:rsid w:val="00297A4D"/>
    <w:rsid w:val="002A0F63"/>
    <w:rsid w:val="002A12F4"/>
    <w:rsid w:val="002A4D18"/>
    <w:rsid w:val="002A5625"/>
    <w:rsid w:val="002A7423"/>
    <w:rsid w:val="002B322D"/>
    <w:rsid w:val="002B4468"/>
    <w:rsid w:val="002C0E13"/>
    <w:rsid w:val="002C1E03"/>
    <w:rsid w:val="002C65DB"/>
    <w:rsid w:val="002D0B1E"/>
    <w:rsid w:val="002D0B5B"/>
    <w:rsid w:val="002D25BC"/>
    <w:rsid w:val="002D4591"/>
    <w:rsid w:val="002D51B6"/>
    <w:rsid w:val="002D65B5"/>
    <w:rsid w:val="002D7C2F"/>
    <w:rsid w:val="002E1BC1"/>
    <w:rsid w:val="002E4E29"/>
    <w:rsid w:val="002E66F1"/>
    <w:rsid w:val="002F1B3B"/>
    <w:rsid w:val="002F3B12"/>
    <w:rsid w:val="002F3FD1"/>
    <w:rsid w:val="002F4F72"/>
    <w:rsid w:val="002F635C"/>
    <w:rsid w:val="002F7719"/>
    <w:rsid w:val="00302103"/>
    <w:rsid w:val="00302927"/>
    <w:rsid w:val="00306EF3"/>
    <w:rsid w:val="0031069B"/>
    <w:rsid w:val="00320449"/>
    <w:rsid w:val="00323E1F"/>
    <w:rsid w:val="003271A8"/>
    <w:rsid w:val="003315EE"/>
    <w:rsid w:val="00335467"/>
    <w:rsid w:val="00342104"/>
    <w:rsid w:val="003440ED"/>
    <w:rsid w:val="0034726D"/>
    <w:rsid w:val="003505F2"/>
    <w:rsid w:val="003602EB"/>
    <w:rsid w:val="0036118E"/>
    <w:rsid w:val="00362B51"/>
    <w:rsid w:val="0036338B"/>
    <w:rsid w:val="003679A2"/>
    <w:rsid w:val="00367D80"/>
    <w:rsid w:val="00374BA1"/>
    <w:rsid w:val="00375190"/>
    <w:rsid w:val="0038005F"/>
    <w:rsid w:val="00380F42"/>
    <w:rsid w:val="003816C4"/>
    <w:rsid w:val="00381DE2"/>
    <w:rsid w:val="00385450"/>
    <w:rsid w:val="00386A27"/>
    <w:rsid w:val="003931E7"/>
    <w:rsid w:val="0039340D"/>
    <w:rsid w:val="00393AF9"/>
    <w:rsid w:val="0039487D"/>
    <w:rsid w:val="003A2639"/>
    <w:rsid w:val="003A5A82"/>
    <w:rsid w:val="003A7A67"/>
    <w:rsid w:val="003B02C3"/>
    <w:rsid w:val="003B5755"/>
    <w:rsid w:val="003B5A7F"/>
    <w:rsid w:val="003C1370"/>
    <w:rsid w:val="003C64C6"/>
    <w:rsid w:val="003D0520"/>
    <w:rsid w:val="003D35FF"/>
    <w:rsid w:val="003D3930"/>
    <w:rsid w:val="003D427D"/>
    <w:rsid w:val="003D7856"/>
    <w:rsid w:val="003E2022"/>
    <w:rsid w:val="003E2341"/>
    <w:rsid w:val="003E24B2"/>
    <w:rsid w:val="003E2545"/>
    <w:rsid w:val="003E39F3"/>
    <w:rsid w:val="003E4456"/>
    <w:rsid w:val="003E48B8"/>
    <w:rsid w:val="003E7925"/>
    <w:rsid w:val="003F1FCF"/>
    <w:rsid w:val="003F3A37"/>
    <w:rsid w:val="003F423E"/>
    <w:rsid w:val="003F76C3"/>
    <w:rsid w:val="003F7A6E"/>
    <w:rsid w:val="00400BEE"/>
    <w:rsid w:val="00401EEB"/>
    <w:rsid w:val="004021DF"/>
    <w:rsid w:val="004048DD"/>
    <w:rsid w:val="00404FB1"/>
    <w:rsid w:val="004062E8"/>
    <w:rsid w:val="004069BD"/>
    <w:rsid w:val="00410003"/>
    <w:rsid w:val="00411F49"/>
    <w:rsid w:val="00414EE8"/>
    <w:rsid w:val="00417156"/>
    <w:rsid w:val="00420454"/>
    <w:rsid w:val="00420DB5"/>
    <w:rsid w:val="00421603"/>
    <w:rsid w:val="00422374"/>
    <w:rsid w:val="00423D77"/>
    <w:rsid w:val="00430A53"/>
    <w:rsid w:val="00430E03"/>
    <w:rsid w:val="00433335"/>
    <w:rsid w:val="004403E7"/>
    <w:rsid w:val="0044119B"/>
    <w:rsid w:val="004436C1"/>
    <w:rsid w:val="0044488C"/>
    <w:rsid w:val="0044506E"/>
    <w:rsid w:val="004467B1"/>
    <w:rsid w:val="0044755F"/>
    <w:rsid w:val="00450404"/>
    <w:rsid w:val="00453940"/>
    <w:rsid w:val="004543D4"/>
    <w:rsid w:val="004556E6"/>
    <w:rsid w:val="00456628"/>
    <w:rsid w:val="00460CC2"/>
    <w:rsid w:val="00461A6F"/>
    <w:rsid w:val="00461FB0"/>
    <w:rsid w:val="00465DAB"/>
    <w:rsid w:val="0047009F"/>
    <w:rsid w:val="00471050"/>
    <w:rsid w:val="00471195"/>
    <w:rsid w:val="00472B5A"/>
    <w:rsid w:val="00474028"/>
    <w:rsid w:val="00477790"/>
    <w:rsid w:val="0048054D"/>
    <w:rsid w:val="00481798"/>
    <w:rsid w:val="0048657C"/>
    <w:rsid w:val="004879CD"/>
    <w:rsid w:val="0049188B"/>
    <w:rsid w:val="0049289D"/>
    <w:rsid w:val="004940A9"/>
    <w:rsid w:val="004942DE"/>
    <w:rsid w:val="0049515D"/>
    <w:rsid w:val="0049569B"/>
    <w:rsid w:val="00496E99"/>
    <w:rsid w:val="004A0B34"/>
    <w:rsid w:val="004A0DA5"/>
    <w:rsid w:val="004A1C21"/>
    <w:rsid w:val="004A3337"/>
    <w:rsid w:val="004A3FF5"/>
    <w:rsid w:val="004A4CE1"/>
    <w:rsid w:val="004A7C04"/>
    <w:rsid w:val="004B11E1"/>
    <w:rsid w:val="004B322E"/>
    <w:rsid w:val="004B4EBE"/>
    <w:rsid w:val="004B54C4"/>
    <w:rsid w:val="004B5DB6"/>
    <w:rsid w:val="004B755F"/>
    <w:rsid w:val="004C47BB"/>
    <w:rsid w:val="004C5733"/>
    <w:rsid w:val="004C5F37"/>
    <w:rsid w:val="004C7702"/>
    <w:rsid w:val="004C79C4"/>
    <w:rsid w:val="004D065A"/>
    <w:rsid w:val="004D56FA"/>
    <w:rsid w:val="004D60DA"/>
    <w:rsid w:val="004E0C07"/>
    <w:rsid w:val="004E254F"/>
    <w:rsid w:val="004E41FE"/>
    <w:rsid w:val="004E4D7B"/>
    <w:rsid w:val="004E5062"/>
    <w:rsid w:val="004F0038"/>
    <w:rsid w:val="004F00E9"/>
    <w:rsid w:val="004F12A6"/>
    <w:rsid w:val="004F5CA0"/>
    <w:rsid w:val="00500C8F"/>
    <w:rsid w:val="005018AE"/>
    <w:rsid w:val="00501B72"/>
    <w:rsid w:val="00502D5C"/>
    <w:rsid w:val="00506424"/>
    <w:rsid w:val="0050752A"/>
    <w:rsid w:val="0051185B"/>
    <w:rsid w:val="00511B48"/>
    <w:rsid w:val="00522116"/>
    <w:rsid w:val="00522E74"/>
    <w:rsid w:val="005234AC"/>
    <w:rsid w:val="00523E6F"/>
    <w:rsid w:val="00525063"/>
    <w:rsid w:val="005265F7"/>
    <w:rsid w:val="00526B1A"/>
    <w:rsid w:val="00530E1D"/>
    <w:rsid w:val="005345E2"/>
    <w:rsid w:val="0053661C"/>
    <w:rsid w:val="00537CE0"/>
    <w:rsid w:val="0054055D"/>
    <w:rsid w:val="00540717"/>
    <w:rsid w:val="00540D9B"/>
    <w:rsid w:val="00542D79"/>
    <w:rsid w:val="00543DE0"/>
    <w:rsid w:val="005458AE"/>
    <w:rsid w:val="00546F7C"/>
    <w:rsid w:val="00547480"/>
    <w:rsid w:val="005512F4"/>
    <w:rsid w:val="00554F04"/>
    <w:rsid w:val="00555DA1"/>
    <w:rsid w:val="00557B7B"/>
    <w:rsid w:val="00560536"/>
    <w:rsid w:val="00561B3E"/>
    <w:rsid w:val="00563BC0"/>
    <w:rsid w:val="0056418C"/>
    <w:rsid w:val="00565EA8"/>
    <w:rsid w:val="005673BB"/>
    <w:rsid w:val="005735D2"/>
    <w:rsid w:val="00573FC9"/>
    <w:rsid w:val="00576292"/>
    <w:rsid w:val="005774F2"/>
    <w:rsid w:val="00581D4A"/>
    <w:rsid w:val="005823D7"/>
    <w:rsid w:val="00582454"/>
    <w:rsid w:val="00582E57"/>
    <w:rsid w:val="00584D38"/>
    <w:rsid w:val="00585036"/>
    <w:rsid w:val="00585CB0"/>
    <w:rsid w:val="005908F1"/>
    <w:rsid w:val="00591D54"/>
    <w:rsid w:val="00593639"/>
    <w:rsid w:val="005944C3"/>
    <w:rsid w:val="005959E5"/>
    <w:rsid w:val="005A0A60"/>
    <w:rsid w:val="005A261E"/>
    <w:rsid w:val="005A2A6C"/>
    <w:rsid w:val="005A3C8A"/>
    <w:rsid w:val="005A407E"/>
    <w:rsid w:val="005B70C6"/>
    <w:rsid w:val="005C117E"/>
    <w:rsid w:val="005C3D2A"/>
    <w:rsid w:val="005C4FEB"/>
    <w:rsid w:val="005C75F0"/>
    <w:rsid w:val="005D6289"/>
    <w:rsid w:val="005E2C76"/>
    <w:rsid w:val="005E5A4B"/>
    <w:rsid w:val="005E68FC"/>
    <w:rsid w:val="005E6FB9"/>
    <w:rsid w:val="005E7B96"/>
    <w:rsid w:val="005F162B"/>
    <w:rsid w:val="005F33EF"/>
    <w:rsid w:val="0060069A"/>
    <w:rsid w:val="00602333"/>
    <w:rsid w:val="00605350"/>
    <w:rsid w:val="00607094"/>
    <w:rsid w:val="00607D3A"/>
    <w:rsid w:val="00611189"/>
    <w:rsid w:val="006114D2"/>
    <w:rsid w:val="006138BA"/>
    <w:rsid w:val="00613D44"/>
    <w:rsid w:val="00615BBB"/>
    <w:rsid w:val="00615D5B"/>
    <w:rsid w:val="00620137"/>
    <w:rsid w:val="00622B8E"/>
    <w:rsid w:val="0062352E"/>
    <w:rsid w:val="0063405C"/>
    <w:rsid w:val="00637E3E"/>
    <w:rsid w:val="006459D4"/>
    <w:rsid w:val="00650D11"/>
    <w:rsid w:val="006530CB"/>
    <w:rsid w:val="00653EB7"/>
    <w:rsid w:val="0065614B"/>
    <w:rsid w:val="00656E85"/>
    <w:rsid w:val="00657CAA"/>
    <w:rsid w:val="0066099C"/>
    <w:rsid w:val="00662F0D"/>
    <w:rsid w:val="006669AB"/>
    <w:rsid w:val="00667227"/>
    <w:rsid w:val="0067040E"/>
    <w:rsid w:val="0067145D"/>
    <w:rsid w:val="00672614"/>
    <w:rsid w:val="006736FC"/>
    <w:rsid w:val="0067642A"/>
    <w:rsid w:val="00684A37"/>
    <w:rsid w:val="006852E1"/>
    <w:rsid w:val="00685BBF"/>
    <w:rsid w:val="006934B5"/>
    <w:rsid w:val="00695870"/>
    <w:rsid w:val="00697B72"/>
    <w:rsid w:val="006A4A2E"/>
    <w:rsid w:val="006A7E8A"/>
    <w:rsid w:val="006B2339"/>
    <w:rsid w:val="006B24C4"/>
    <w:rsid w:val="006B483F"/>
    <w:rsid w:val="006B57C7"/>
    <w:rsid w:val="006B59B1"/>
    <w:rsid w:val="006B6424"/>
    <w:rsid w:val="006B6481"/>
    <w:rsid w:val="006B6AC6"/>
    <w:rsid w:val="006B6CE1"/>
    <w:rsid w:val="006C111C"/>
    <w:rsid w:val="006C4D2F"/>
    <w:rsid w:val="006D1E43"/>
    <w:rsid w:val="006D2271"/>
    <w:rsid w:val="006D6098"/>
    <w:rsid w:val="006E208A"/>
    <w:rsid w:val="006E524E"/>
    <w:rsid w:val="006E77BB"/>
    <w:rsid w:val="006F101F"/>
    <w:rsid w:val="006F29B8"/>
    <w:rsid w:val="006F5351"/>
    <w:rsid w:val="00704C9F"/>
    <w:rsid w:val="007069B5"/>
    <w:rsid w:val="00712CDD"/>
    <w:rsid w:val="0071616E"/>
    <w:rsid w:val="0072375D"/>
    <w:rsid w:val="00723AC8"/>
    <w:rsid w:val="00724337"/>
    <w:rsid w:val="00726ABE"/>
    <w:rsid w:val="00732071"/>
    <w:rsid w:val="00732458"/>
    <w:rsid w:val="00734347"/>
    <w:rsid w:val="00734BED"/>
    <w:rsid w:val="007370C6"/>
    <w:rsid w:val="00744F10"/>
    <w:rsid w:val="007450BE"/>
    <w:rsid w:val="00751A46"/>
    <w:rsid w:val="007533A2"/>
    <w:rsid w:val="007533F4"/>
    <w:rsid w:val="0075356D"/>
    <w:rsid w:val="007574E2"/>
    <w:rsid w:val="007611BD"/>
    <w:rsid w:val="00761E58"/>
    <w:rsid w:val="00763937"/>
    <w:rsid w:val="00763E98"/>
    <w:rsid w:val="0076481E"/>
    <w:rsid w:val="00766E31"/>
    <w:rsid w:val="0077210D"/>
    <w:rsid w:val="00772AF0"/>
    <w:rsid w:val="00777B2A"/>
    <w:rsid w:val="0078103F"/>
    <w:rsid w:val="00781360"/>
    <w:rsid w:val="00783DAB"/>
    <w:rsid w:val="007861F5"/>
    <w:rsid w:val="00786FA2"/>
    <w:rsid w:val="0079098F"/>
    <w:rsid w:val="0079369B"/>
    <w:rsid w:val="007A248C"/>
    <w:rsid w:val="007A2E0D"/>
    <w:rsid w:val="007A4BBD"/>
    <w:rsid w:val="007A7602"/>
    <w:rsid w:val="007B0FEA"/>
    <w:rsid w:val="007B284B"/>
    <w:rsid w:val="007B4850"/>
    <w:rsid w:val="007B56D6"/>
    <w:rsid w:val="007C5DD8"/>
    <w:rsid w:val="007C694E"/>
    <w:rsid w:val="007C741A"/>
    <w:rsid w:val="007C7EC0"/>
    <w:rsid w:val="007D1D1F"/>
    <w:rsid w:val="007D2CAB"/>
    <w:rsid w:val="007D32EA"/>
    <w:rsid w:val="007D33E9"/>
    <w:rsid w:val="007D5A82"/>
    <w:rsid w:val="007E3A76"/>
    <w:rsid w:val="007F37C2"/>
    <w:rsid w:val="007F4B83"/>
    <w:rsid w:val="007F55D6"/>
    <w:rsid w:val="007F6561"/>
    <w:rsid w:val="007F7793"/>
    <w:rsid w:val="007F7AAE"/>
    <w:rsid w:val="007F7BF0"/>
    <w:rsid w:val="00800713"/>
    <w:rsid w:val="00801427"/>
    <w:rsid w:val="008029CE"/>
    <w:rsid w:val="00802B35"/>
    <w:rsid w:val="00802EB3"/>
    <w:rsid w:val="00805933"/>
    <w:rsid w:val="00805F0A"/>
    <w:rsid w:val="008071BE"/>
    <w:rsid w:val="008116B2"/>
    <w:rsid w:val="00811CE3"/>
    <w:rsid w:val="008121B5"/>
    <w:rsid w:val="0082052C"/>
    <w:rsid w:val="00820F26"/>
    <w:rsid w:val="008219F9"/>
    <w:rsid w:val="008242CE"/>
    <w:rsid w:val="00824E2A"/>
    <w:rsid w:val="00826220"/>
    <w:rsid w:val="008279EB"/>
    <w:rsid w:val="008336CB"/>
    <w:rsid w:val="00834175"/>
    <w:rsid w:val="00834724"/>
    <w:rsid w:val="008350BB"/>
    <w:rsid w:val="008405F0"/>
    <w:rsid w:val="00841371"/>
    <w:rsid w:val="00842334"/>
    <w:rsid w:val="00842823"/>
    <w:rsid w:val="00842ACB"/>
    <w:rsid w:val="00846005"/>
    <w:rsid w:val="00852CB6"/>
    <w:rsid w:val="00860BF8"/>
    <w:rsid w:val="00867BBB"/>
    <w:rsid w:val="008723F7"/>
    <w:rsid w:val="008729A5"/>
    <w:rsid w:val="00877BE2"/>
    <w:rsid w:val="0088077F"/>
    <w:rsid w:val="00884B0E"/>
    <w:rsid w:val="00884CC3"/>
    <w:rsid w:val="00892FFB"/>
    <w:rsid w:val="008A0AF9"/>
    <w:rsid w:val="008A173C"/>
    <w:rsid w:val="008A5D2D"/>
    <w:rsid w:val="008B5117"/>
    <w:rsid w:val="008B555D"/>
    <w:rsid w:val="008C02FB"/>
    <w:rsid w:val="008C1D64"/>
    <w:rsid w:val="008C3114"/>
    <w:rsid w:val="008C769A"/>
    <w:rsid w:val="008D6E71"/>
    <w:rsid w:val="008D7D6A"/>
    <w:rsid w:val="008E086A"/>
    <w:rsid w:val="008E0BC3"/>
    <w:rsid w:val="008E11FC"/>
    <w:rsid w:val="008E7302"/>
    <w:rsid w:val="008E7860"/>
    <w:rsid w:val="008F05DA"/>
    <w:rsid w:val="008F36D7"/>
    <w:rsid w:val="008F5BED"/>
    <w:rsid w:val="00901984"/>
    <w:rsid w:val="00901ADA"/>
    <w:rsid w:val="00904E7E"/>
    <w:rsid w:val="00911A03"/>
    <w:rsid w:val="00911F1C"/>
    <w:rsid w:val="00913FE1"/>
    <w:rsid w:val="00916966"/>
    <w:rsid w:val="00916D9D"/>
    <w:rsid w:val="00917E88"/>
    <w:rsid w:val="00921C00"/>
    <w:rsid w:val="009234ED"/>
    <w:rsid w:val="00925E3E"/>
    <w:rsid w:val="00927B44"/>
    <w:rsid w:val="009303C1"/>
    <w:rsid w:val="00931FE4"/>
    <w:rsid w:val="00935112"/>
    <w:rsid w:val="00937736"/>
    <w:rsid w:val="009429BB"/>
    <w:rsid w:val="00944D4D"/>
    <w:rsid w:val="00944FCF"/>
    <w:rsid w:val="00945252"/>
    <w:rsid w:val="00946496"/>
    <w:rsid w:val="00950495"/>
    <w:rsid w:val="0095667E"/>
    <w:rsid w:val="00962535"/>
    <w:rsid w:val="009646A7"/>
    <w:rsid w:val="00964A96"/>
    <w:rsid w:val="00972355"/>
    <w:rsid w:val="00973A14"/>
    <w:rsid w:val="00977DC9"/>
    <w:rsid w:val="0098012F"/>
    <w:rsid w:val="009815B0"/>
    <w:rsid w:val="00981823"/>
    <w:rsid w:val="0098199B"/>
    <w:rsid w:val="00982697"/>
    <w:rsid w:val="00983BB2"/>
    <w:rsid w:val="00987B3E"/>
    <w:rsid w:val="009956EB"/>
    <w:rsid w:val="00997CB9"/>
    <w:rsid w:val="009A102B"/>
    <w:rsid w:val="009A33AA"/>
    <w:rsid w:val="009B0AB3"/>
    <w:rsid w:val="009B35F9"/>
    <w:rsid w:val="009B485A"/>
    <w:rsid w:val="009B4FCC"/>
    <w:rsid w:val="009B65E7"/>
    <w:rsid w:val="009B687F"/>
    <w:rsid w:val="009C5B17"/>
    <w:rsid w:val="009C641D"/>
    <w:rsid w:val="009C698D"/>
    <w:rsid w:val="009D0E24"/>
    <w:rsid w:val="009D295B"/>
    <w:rsid w:val="009D4281"/>
    <w:rsid w:val="009D4328"/>
    <w:rsid w:val="009E1760"/>
    <w:rsid w:val="009E29C0"/>
    <w:rsid w:val="009E6247"/>
    <w:rsid w:val="009E72D1"/>
    <w:rsid w:val="009F271C"/>
    <w:rsid w:val="009F37CD"/>
    <w:rsid w:val="009F5ECB"/>
    <w:rsid w:val="009F6370"/>
    <w:rsid w:val="009F6DD1"/>
    <w:rsid w:val="009F6F4D"/>
    <w:rsid w:val="009F72E4"/>
    <w:rsid w:val="00A075FE"/>
    <w:rsid w:val="00A07794"/>
    <w:rsid w:val="00A107E6"/>
    <w:rsid w:val="00A10A6B"/>
    <w:rsid w:val="00A122B0"/>
    <w:rsid w:val="00A15E84"/>
    <w:rsid w:val="00A178E3"/>
    <w:rsid w:val="00A208C0"/>
    <w:rsid w:val="00A24139"/>
    <w:rsid w:val="00A26B36"/>
    <w:rsid w:val="00A27696"/>
    <w:rsid w:val="00A27909"/>
    <w:rsid w:val="00A32D26"/>
    <w:rsid w:val="00A37BAB"/>
    <w:rsid w:val="00A4054B"/>
    <w:rsid w:val="00A40DC2"/>
    <w:rsid w:val="00A42701"/>
    <w:rsid w:val="00A42C75"/>
    <w:rsid w:val="00A437B1"/>
    <w:rsid w:val="00A55A70"/>
    <w:rsid w:val="00A566EE"/>
    <w:rsid w:val="00A57911"/>
    <w:rsid w:val="00A702DA"/>
    <w:rsid w:val="00A71967"/>
    <w:rsid w:val="00A764AD"/>
    <w:rsid w:val="00A8073F"/>
    <w:rsid w:val="00A81DF1"/>
    <w:rsid w:val="00A84C4F"/>
    <w:rsid w:val="00A84EA9"/>
    <w:rsid w:val="00A87401"/>
    <w:rsid w:val="00A87FC9"/>
    <w:rsid w:val="00A91BF0"/>
    <w:rsid w:val="00A92C6A"/>
    <w:rsid w:val="00A976DA"/>
    <w:rsid w:val="00A97DBD"/>
    <w:rsid w:val="00AA1A6E"/>
    <w:rsid w:val="00AA1A92"/>
    <w:rsid w:val="00AA2E21"/>
    <w:rsid w:val="00AA3D00"/>
    <w:rsid w:val="00AA7ADE"/>
    <w:rsid w:val="00AB026C"/>
    <w:rsid w:val="00AB29D3"/>
    <w:rsid w:val="00AB3230"/>
    <w:rsid w:val="00AB4D90"/>
    <w:rsid w:val="00AB53C7"/>
    <w:rsid w:val="00AB56E5"/>
    <w:rsid w:val="00AB7881"/>
    <w:rsid w:val="00AC1FCD"/>
    <w:rsid w:val="00AC27D4"/>
    <w:rsid w:val="00AC2B02"/>
    <w:rsid w:val="00AC3791"/>
    <w:rsid w:val="00AC69E6"/>
    <w:rsid w:val="00AC77AA"/>
    <w:rsid w:val="00AD397A"/>
    <w:rsid w:val="00AD6E19"/>
    <w:rsid w:val="00AD78F5"/>
    <w:rsid w:val="00AD7D41"/>
    <w:rsid w:val="00AE2AA9"/>
    <w:rsid w:val="00AE39AD"/>
    <w:rsid w:val="00AE42E5"/>
    <w:rsid w:val="00AE6CB7"/>
    <w:rsid w:val="00AF167B"/>
    <w:rsid w:val="00AF7DC5"/>
    <w:rsid w:val="00B0197A"/>
    <w:rsid w:val="00B01983"/>
    <w:rsid w:val="00B0442C"/>
    <w:rsid w:val="00B05E02"/>
    <w:rsid w:val="00B06B08"/>
    <w:rsid w:val="00B14DBF"/>
    <w:rsid w:val="00B2143B"/>
    <w:rsid w:val="00B21565"/>
    <w:rsid w:val="00B21EE5"/>
    <w:rsid w:val="00B232DA"/>
    <w:rsid w:val="00B24F09"/>
    <w:rsid w:val="00B26148"/>
    <w:rsid w:val="00B269E9"/>
    <w:rsid w:val="00B340DE"/>
    <w:rsid w:val="00B40390"/>
    <w:rsid w:val="00B413A1"/>
    <w:rsid w:val="00B41E69"/>
    <w:rsid w:val="00B42331"/>
    <w:rsid w:val="00B42D20"/>
    <w:rsid w:val="00B46758"/>
    <w:rsid w:val="00B51470"/>
    <w:rsid w:val="00B523CA"/>
    <w:rsid w:val="00B54F5D"/>
    <w:rsid w:val="00B60E9F"/>
    <w:rsid w:val="00B62965"/>
    <w:rsid w:val="00B661F7"/>
    <w:rsid w:val="00B66DA6"/>
    <w:rsid w:val="00B71874"/>
    <w:rsid w:val="00B72BD7"/>
    <w:rsid w:val="00B7344F"/>
    <w:rsid w:val="00B746BD"/>
    <w:rsid w:val="00B74A87"/>
    <w:rsid w:val="00B76A12"/>
    <w:rsid w:val="00B76F4B"/>
    <w:rsid w:val="00B77DFC"/>
    <w:rsid w:val="00B828EB"/>
    <w:rsid w:val="00B85F9F"/>
    <w:rsid w:val="00B87385"/>
    <w:rsid w:val="00B877A6"/>
    <w:rsid w:val="00B907CE"/>
    <w:rsid w:val="00B918C0"/>
    <w:rsid w:val="00B92AC7"/>
    <w:rsid w:val="00BA0B8C"/>
    <w:rsid w:val="00BA2C39"/>
    <w:rsid w:val="00BA3D8B"/>
    <w:rsid w:val="00BA57E7"/>
    <w:rsid w:val="00BB2698"/>
    <w:rsid w:val="00BB5E5D"/>
    <w:rsid w:val="00BC3D16"/>
    <w:rsid w:val="00BC59B5"/>
    <w:rsid w:val="00BD0857"/>
    <w:rsid w:val="00BD1E66"/>
    <w:rsid w:val="00BD591E"/>
    <w:rsid w:val="00BD79F2"/>
    <w:rsid w:val="00BE0021"/>
    <w:rsid w:val="00BE109E"/>
    <w:rsid w:val="00BE1526"/>
    <w:rsid w:val="00BE2CAA"/>
    <w:rsid w:val="00BE32CA"/>
    <w:rsid w:val="00BE516C"/>
    <w:rsid w:val="00BE668E"/>
    <w:rsid w:val="00BF0596"/>
    <w:rsid w:val="00BF140D"/>
    <w:rsid w:val="00BF5902"/>
    <w:rsid w:val="00BF64B0"/>
    <w:rsid w:val="00BF70D9"/>
    <w:rsid w:val="00BF72D2"/>
    <w:rsid w:val="00C03195"/>
    <w:rsid w:val="00C0595D"/>
    <w:rsid w:val="00C10052"/>
    <w:rsid w:val="00C10E97"/>
    <w:rsid w:val="00C1175A"/>
    <w:rsid w:val="00C11A4F"/>
    <w:rsid w:val="00C11E14"/>
    <w:rsid w:val="00C125DD"/>
    <w:rsid w:val="00C13D53"/>
    <w:rsid w:val="00C17018"/>
    <w:rsid w:val="00C202BE"/>
    <w:rsid w:val="00C20FFA"/>
    <w:rsid w:val="00C21D6A"/>
    <w:rsid w:val="00C31B12"/>
    <w:rsid w:val="00C32E0C"/>
    <w:rsid w:val="00C349AC"/>
    <w:rsid w:val="00C37B7D"/>
    <w:rsid w:val="00C40BDF"/>
    <w:rsid w:val="00C4193F"/>
    <w:rsid w:val="00C425D0"/>
    <w:rsid w:val="00C45B96"/>
    <w:rsid w:val="00C4621C"/>
    <w:rsid w:val="00C4765B"/>
    <w:rsid w:val="00C51889"/>
    <w:rsid w:val="00C55AB6"/>
    <w:rsid w:val="00C55DA5"/>
    <w:rsid w:val="00C6071D"/>
    <w:rsid w:val="00C62832"/>
    <w:rsid w:val="00C63E0E"/>
    <w:rsid w:val="00C6442D"/>
    <w:rsid w:val="00C659A7"/>
    <w:rsid w:val="00C66643"/>
    <w:rsid w:val="00C66929"/>
    <w:rsid w:val="00C67DE3"/>
    <w:rsid w:val="00C7137C"/>
    <w:rsid w:val="00C73090"/>
    <w:rsid w:val="00C746FD"/>
    <w:rsid w:val="00C811E0"/>
    <w:rsid w:val="00C830E7"/>
    <w:rsid w:val="00C8621B"/>
    <w:rsid w:val="00C86D1B"/>
    <w:rsid w:val="00C86D2C"/>
    <w:rsid w:val="00C90DD3"/>
    <w:rsid w:val="00C91B27"/>
    <w:rsid w:val="00C9378D"/>
    <w:rsid w:val="00C94BD4"/>
    <w:rsid w:val="00CA29CE"/>
    <w:rsid w:val="00CA3B6D"/>
    <w:rsid w:val="00CA5368"/>
    <w:rsid w:val="00CA59A9"/>
    <w:rsid w:val="00CA7478"/>
    <w:rsid w:val="00CB2549"/>
    <w:rsid w:val="00CB4D55"/>
    <w:rsid w:val="00CB66BB"/>
    <w:rsid w:val="00CC449F"/>
    <w:rsid w:val="00CC4AB1"/>
    <w:rsid w:val="00CC4D7C"/>
    <w:rsid w:val="00CC7DCC"/>
    <w:rsid w:val="00CD1234"/>
    <w:rsid w:val="00CD37CE"/>
    <w:rsid w:val="00CE036E"/>
    <w:rsid w:val="00CE0824"/>
    <w:rsid w:val="00CE26D0"/>
    <w:rsid w:val="00CE2FA5"/>
    <w:rsid w:val="00CE3BD4"/>
    <w:rsid w:val="00CE4361"/>
    <w:rsid w:val="00CE5200"/>
    <w:rsid w:val="00CE6D6E"/>
    <w:rsid w:val="00CF6E55"/>
    <w:rsid w:val="00D01146"/>
    <w:rsid w:val="00D034D0"/>
    <w:rsid w:val="00D041E7"/>
    <w:rsid w:val="00D04863"/>
    <w:rsid w:val="00D05917"/>
    <w:rsid w:val="00D05A2F"/>
    <w:rsid w:val="00D06BD7"/>
    <w:rsid w:val="00D10062"/>
    <w:rsid w:val="00D1298A"/>
    <w:rsid w:val="00D13418"/>
    <w:rsid w:val="00D17FBD"/>
    <w:rsid w:val="00D234CA"/>
    <w:rsid w:val="00D23D58"/>
    <w:rsid w:val="00D249C3"/>
    <w:rsid w:val="00D24D24"/>
    <w:rsid w:val="00D3070B"/>
    <w:rsid w:val="00D31CEA"/>
    <w:rsid w:val="00D4098B"/>
    <w:rsid w:val="00D42FCB"/>
    <w:rsid w:val="00D438B2"/>
    <w:rsid w:val="00D526E4"/>
    <w:rsid w:val="00D57CA0"/>
    <w:rsid w:val="00D61835"/>
    <w:rsid w:val="00D64173"/>
    <w:rsid w:val="00D657DB"/>
    <w:rsid w:val="00D666C6"/>
    <w:rsid w:val="00D700F6"/>
    <w:rsid w:val="00D71502"/>
    <w:rsid w:val="00D750FB"/>
    <w:rsid w:val="00D76BE9"/>
    <w:rsid w:val="00D80141"/>
    <w:rsid w:val="00D802FC"/>
    <w:rsid w:val="00D83C60"/>
    <w:rsid w:val="00D84AD7"/>
    <w:rsid w:val="00D850BA"/>
    <w:rsid w:val="00D85509"/>
    <w:rsid w:val="00D86020"/>
    <w:rsid w:val="00D864C0"/>
    <w:rsid w:val="00D874FD"/>
    <w:rsid w:val="00D95406"/>
    <w:rsid w:val="00DA0E12"/>
    <w:rsid w:val="00DA151E"/>
    <w:rsid w:val="00DA1B6D"/>
    <w:rsid w:val="00DA3552"/>
    <w:rsid w:val="00DA3B92"/>
    <w:rsid w:val="00DA3BEF"/>
    <w:rsid w:val="00DA3E64"/>
    <w:rsid w:val="00DA4708"/>
    <w:rsid w:val="00DB0C42"/>
    <w:rsid w:val="00DB0F45"/>
    <w:rsid w:val="00DB10C1"/>
    <w:rsid w:val="00DB1118"/>
    <w:rsid w:val="00DB4A55"/>
    <w:rsid w:val="00DB5F90"/>
    <w:rsid w:val="00DB6C7C"/>
    <w:rsid w:val="00DC0ADA"/>
    <w:rsid w:val="00DC1768"/>
    <w:rsid w:val="00DC3A05"/>
    <w:rsid w:val="00DC7DF9"/>
    <w:rsid w:val="00DD0289"/>
    <w:rsid w:val="00DD500F"/>
    <w:rsid w:val="00DD5D5B"/>
    <w:rsid w:val="00DD6753"/>
    <w:rsid w:val="00DE3EA4"/>
    <w:rsid w:val="00DE407C"/>
    <w:rsid w:val="00DF1FE6"/>
    <w:rsid w:val="00DF339F"/>
    <w:rsid w:val="00DF4411"/>
    <w:rsid w:val="00E0214F"/>
    <w:rsid w:val="00E0301D"/>
    <w:rsid w:val="00E0343E"/>
    <w:rsid w:val="00E03EC9"/>
    <w:rsid w:val="00E03FED"/>
    <w:rsid w:val="00E05EC3"/>
    <w:rsid w:val="00E076AC"/>
    <w:rsid w:val="00E115F8"/>
    <w:rsid w:val="00E133BE"/>
    <w:rsid w:val="00E139A2"/>
    <w:rsid w:val="00E1517A"/>
    <w:rsid w:val="00E226DF"/>
    <w:rsid w:val="00E2522F"/>
    <w:rsid w:val="00E32A29"/>
    <w:rsid w:val="00E33225"/>
    <w:rsid w:val="00E35BEE"/>
    <w:rsid w:val="00E4101D"/>
    <w:rsid w:val="00E42BBC"/>
    <w:rsid w:val="00E43156"/>
    <w:rsid w:val="00E45896"/>
    <w:rsid w:val="00E45936"/>
    <w:rsid w:val="00E46BD3"/>
    <w:rsid w:val="00E51D92"/>
    <w:rsid w:val="00E51F10"/>
    <w:rsid w:val="00E5421D"/>
    <w:rsid w:val="00E553C6"/>
    <w:rsid w:val="00E55D22"/>
    <w:rsid w:val="00E56F3A"/>
    <w:rsid w:val="00E61291"/>
    <w:rsid w:val="00E61FBD"/>
    <w:rsid w:val="00E67E32"/>
    <w:rsid w:val="00E70355"/>
    <w:rsid w:val="00E76100"/>
    <w:rsid w:val="00E76A00"/>
    <w:rsid w:val="00E76F6E"/>
    <w:rsid w:val="00E82C86"/>
    <w:rsid w:val="00E82FF4"/>
    <w:rsid w:val="00E857EB"/>
    <w:rsid w:val="00E92075"/>
    <w:rsid w:val="00E92C9F"/>
    <w:rsid w:val="00E92E3F"/>
    <w:rsid w:val="00E97F7E"/>
    <w:rsid w:val="00EA0AF6"/>
    <w:rsid w:val="00EA0DBF"/>
    <w:rsid w:val="00EA22AE"/>
    <w:rsid w:val="00EA450A"/>
    <w:rsid w:val="00EA4C0A"/>
    <w:rsid w:val="00EA67EC"/>
    <w:rsid w:val="00EA7177"/>
    <w:rsid w:val="00EA782D"/>
    <w:rsid w:val="00EB34D0"/>
    <w:rsid w:val="00EB68C7"/>
    <w:rsid w:val="00EC10F0"/>
    <w:rsid w:val="00EC15AE"/>
    <w:rsid w:val="00EC55BC"/>
    <w:rsid w:val="00EC5CF9"/>
    <w:rsid w:val="00EC6980"/>
    <w:rsid w:val="00EC70E5"/>
    <w:rsid w:val="00EC7A21"/>
    <w:rsid w:val="00ED033C"/>
    <w:rsid w:val="00ED0F7C"/>
    <w:rsid w:val="00ED10C2"/>
    <w:rsid w:val="00ED140C"/>
    <w:rsid w:val="00ED396A"/>
    <w:rsid w:val="00ED4671"/>
    <w:rsid w:val="00ED773C"/>
    <w:rsid w:val="00EE2185"/>
    <w:rsid w:val="00EE2737"/>
    <w:rsid w:val="00EE29EA"/>
    <w:rsid w:val="00EE47F1"/>
    <w:rsid w:val="00EE4B2C"/>
    <w:rsid w:val="00EE4D46"/>
    <w:rsid w:val="00EE5004"/>
    <w:rsid w:val="00EE7212"/>
    <w:rsid w:val="00EF28D8"/>
    <w:rsid w:val="00EF2E2A"/>
    <w:rsid w:val="00EF5A02"/>
    <w:rsid w:val="00EF6C6E"/>
    <w:rsid w:val="00F064DB"/>
    <w:rsid w:val="00F070E4"/>
    <w:rsid w:val="00F10342"/>
    <w:rsid w:val="00F108F9"/>
    <w:rsid w:val="00F10F30"/>
    <w:rsid w:val="00F160A5"/>
    <w:rsid w:val="00F160D8"/>
    <w:rsid w:val="00F17A94"/>
    <w:rsid w:val="00F20D24"/>
    <w:rsid w:val="00F22A4D"/>
    <w:rsid w:val="00F22EC5"/>
    <w:rsid w:val="00F27790"/>
    <w:rsid w:val="00F27945"/>
    <w:rsid w:val="00F30902"/>
    <w:rsid w:val="00F35A4F"/>
    <w:rsid w:val="00F36B9A"/>
    <w:rsid w:val="00F36F59"/>
    <w:rsid w:val="00F46388"/>
    <w:rsid w:val="00F525CB"/>
    <w:rsid w:val="00F52743"/>
    <w:rsid w:val="00F53418"/>
    <w:rsid w:val="00F62239"/>
    <w:rsid w:val="00F664A5"/>
    <w:rsid w:val="00F664EA"/>
    <w:rsid w:val="00F70A63"/>
    <w:rsid w:val="00F73ADD"/>
    <w:rsid w:val="00F73ED0"/>
    <w:rsid w:val="00F76345"/>
    <w:rsid w:val="00F80102"/>
    <w:rsid w:val="00F8471C"/>
    <w:rsid w:val="00F87209"/>
    <w:rsid w:val="00F910B7"/>
    <w:rsid w:val="00F93CDC"/>
    <w:rsid w:val="00F953E6"/>
    <w:rsid w:val="00F964EE"/>
    <w:rsid w:val="00F97A26"/>
    <w:rsid w:val="00F97AB1"/>
    <w:rsid w:val="00FA210B"/>
    <w:rsid w:val="00FA4F80"/>
    <w:rsid w:val="00FA7EF4"/>
    <w:rsid w:val="00FB11DB"/>
    <w:rsid w:val="00FB160B"/>
    <w:rsid w:val="00FB2939"/>
    <w:rsid w:val="00FB76B9"/>
    <w:rsid w:val="00FC048D"/>
    <w:rsid w:val="00FC1252"/>
    <w:rsid w:val="00FC203A"/>
    <w:rsid w:val="00FC3901"/>
    <w:rsid w:val="00FD7AD2"/>
    <w:rsid w:val="00FE0833"/>
    <w:rsid w:val="00FE10C7"/>
    <w:rsid w:val="00FE59FB"/>
    <w:rsid w:val="00FE5BBB"/>
    <w:rsid w:val="00FE5C3D"/>
    <w:rsid w:val="00FE68FD"/>
    <w:rsid w:val="00FF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DA109A"/>
  <w15:chartTrackingRefBased/>
  <w15:docId w15:val="{22A6669C-34F8-45F6-932F-107EFC34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lang w:eastAsia="ko-KR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908F1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5908F1"/>
    <w:pPr>
      <w:tabs>
        <w:tab w:val="center" w:pos="4320"/>
        <w:tab w:val="right" w:pos="8640"/>
      </w:tabs>
    </w:pPr>
  </w:style>
  <w:style w:type="paragraph" w:styleId="a5">
    <w:name w:val="List Paragraph"/>
    <w:basedOn w:val="a"/>
    <w:uiPriority w:val="34"/>
    <w:qFormat/>
    <w:rsid w:val="00DC7DF9"/>
    <w:pPr>
      <w:ind w:left="720"/>
      <w:contextualSpacing/>
    </w:pPr>
    <w:rPr>
      <w:rFonts w:eastAsia="Times New Roman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8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TRAINING\&#1496;&#1508;&#1505;&#1497;&#1501;\Interbit-DOC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Interbit-DOC</Template>
  <TotalTime>208</TotalTime>
  <Pages>2</Pages>
  <Words>285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Programming</vt:lpstr>
      <vt:lpstr>Python Programming</vt:lpstr>
    </vt:vector>
  </TitlesOfParts>
  <Company>Gecko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</dc:title>
  <dc:subject/>
  <dc:creator>Yael Dotan</dc:creator>
  <cp:keywords/>
  <dc:description/>
  <cp:lastModifiedBy>USER</cp:lastModifiedBy>
  <cp:revision>3</cp:revision>
  <dcterms:created xsi:type="dcterms:W3CDTF">2019-02-27T08:14:00Z</dcterms:created>
  <dcterms:modified xsi:type="dcterms:W3CDTF">2019-02-27T11:41:00Z</dcterms:modified>
</cp:coreProperties>
</file>